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857"/>
        <w:tblW w:w="8567" w:type="dxa"/>
        <w:tblLayout w:type="fixed"/>
        <w:tblLook w:val="0000" w:firstRow="0" w:lastRow="0" w:firstColumn="0" w:lastColumn="0" w:noHBand="0" w:noVBand="0"/>
      </w:tblPr>
      <w:tblGrid>
        <w:gridCol w:w="5670"/>
        <w:gridCol w:w="2897"/>
      </w:tblGrid>
      <w:tr w:rsidR="004D72B5" w14:paraId="09B64C02" w14:textId="77777777" w:rsidTr="00C95519">
        <w:trPr>
          <w:trHeight w:val="278"/>
        </w:trPr>
        <w:tc>
          <w:tcPr>
            <w:tcW w:w="8567" w:type="dxa"/>
            <w:gridSpan w:val="2"/>
            <w:shd w:val="clear" w:color="auto" w:fill="auto"/>
          </w:tcPr>
          <w:p w14:paraId="66B6B122" w14:textId="6DBAEDF5" w:rsidR="004D72B5" w:rsidRPr="00AF524D" w:rsidRDefault="004D72B5" w:rsidP="00C95519">
            <w:pPr>
              <w:rPr>
                <w:caps/>
              </w:rPr>
            </w:pPr>
            <w:bookmarkStart w:id="0" w:name="_Toc437263079"/>
          </w:p>
        </w:tc>
      </w:tr>
      <w:tr w:rsidR="004D72B5" w14:paraId="462B12A6" w14:textId="77777777" w:rsidTr="00C95519">
        <w:trPr>
          <w:trHeight w:val="1755"/>
        </w:trPr>
        <w:tc>
          <w:tcPr>
            <w:tcW w:w="8567" w:type="dxa"/>
            <w:gridSpan w:val="2"/>
            <w:shd w:val="clear" w:color="auto" w:fill="auto"/>
          </w:tcPr>
          <w:p w14:paraId="318E965C" w14:textId="77738EA7" w:rsidR="004D72B5" w:rsidRPr="00AF524D" w:rsidRDefault="004D72B5" w:rsidP="00C95519">
            <w:pPr>
              <w:pStyle w:val="BodyText"/>
              <w:spacing w:after="80" w:line="240" w:lineRule="auto"/>
              <w:jc w:val="center"/>
            </w:pPr>
          </w:p>
        </w:tc>
      </w:tr>
      <w:tr w:rsidR="004D72B5" w14:paraId="659A78CC" w14:textId="77777777" w:rsidTr="00C95519">
        <w:trPr>
          <w:trHeight w:val="2403"/>
        </w:trPr>
        <w:tc>
          <w:tcPr>
            <w:tcW w:w="8567" w:type="dxa"/>
            <w:gridSpan w:val="2"/>
            <w:shd w:val="clear" w:color="auto" w:fill="auto"/>
            <w:vAlign w:val="center"/>
          </w:tcPr>
          <w:p w14:paraId="7D77523A" w14:textId="49648E4D" w:rsidR="004D72B5" w:rsidRPr="00376E46" w:rsidRDefault="004D72B5" w:rsidP="00C95519">
            <w:pPr>
              <w:pStyle w:val="Headingtitle"/>
              <w:ind w:right="-45"/>
              <w:jc w:val="left"/>
            </w:pPr>
          </w:p>
        </w:tc>
      </w:tr>
      <w:tr w:rsidR="004D72B5" w14:paraId="494E1E2F" w14:textId="77777777" w:rsidTr="00C95519">
        <w:trPr>
          <w:trHeight w:val="458"/>
        </w:trPr>
        <w:tc>
          <w:tcPr>
            <w:tcW w:w="8567" w:type="dxa"/>
            <w:gridSpan w:val="2"/>
            <w:shd w:val="clear" w:color="auto" w:fill="auto"/>
          </w:tcPr>
          <w:p w14:paraId="05BE897C" w14:textId="77777777" w:rsidR="005D1528" w:rsidRDefault="005D1528" w:rsidP="00C95519">
            <w:pPr>
              <w:jc w:val="center"/>
              <w:rPr>
                <w:b/>
              </w:rPr>
            </w:pPr>
          </w:p>
          <w:p w14:paraId="644BE5B6" w14:textId="35D84A08" w:rsidR="005D1528" w:rsidRDefault="00A46C99" w:rsidP="00C95519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SPORTSBOOK API</w:t>
            </w:r>
          </w:p>
          <w:p w14:paraId="72192284" w14:textId="2A71A176" w:rsidR="005B7829" w:rsidRPr="00DC3B7D" w:rsidRDefault="005B7829" w:rsidP="00C95519">
            <w:pPr>
              <w:jc w:val="center"/>
              <w:rPr>
                <w:b/>
              </w:rPr>
            </w:pPr>
          </w:p>
        </w:tc>
      </w:tr>
      <w:tr w:rsidR="004D72B5" w14:paraId="02AEB9D2" w14:textId="77777777" w:rsidTr="00C95519">
        <w:trPr>
          <w:trHeight w:val="1522"/>
        </w:trPr>
        <w:tc>
          <w:tcPr>
            <w:tcW w:w="8567" w:type="dxa"/>
            <w:gridSpan w:val="2"/>
            <w:shd w:val="clear" w:color="auto" w:fill="auto"/>
          </w:tcPr>
          <w:p w14:paraId="364603E3" w14:textId="370FDFCD" w:rsidR="005B7829" w:rsidRPr="005B7829" w:rsidRDefault="005B7829" w:rsidP="00C95519">
            <w:pPr>
              <w:jc w:val="center"/>
              <w:rPr>
                <w:b/>
                <w:sz w:val="28"/>
              </w:rPr>
            </w:pPr>
          </w:p>
          <w:p w14:paraId="7709881F" w14:textId="43B8067F" w:rsidR="005B7829" w:rsidRPr="005B7829" w:rsidRDefault="005B7829" w:rsidP="00C95519">
            <w:pPr>
              <w:jc w:val="center"/>
              <w:rPr>
                <w:b/>
                <w:sz w:val="28"/>
              </w:rPr>
            </w:pPr>
          </w:p>
          <w:p w14:paraId="05DE0C15" w14:textId="33B4AFA9" w:rsidR="005B7829" w:rsidRDefault="00A46C99" w:rsidP="00C95519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Scope</w:t>
            </w:r>
            <w:proofErr w:type="spellEnd"/>
            <w:r>
              <w:rPr>
                <w:b/>
                <w:sz w:val="28"/>
              </w:rPr>
              <w:t xml:space="preserve"> of </w:t>
            </w:r>
            <w:proofErr w:type="spellStart"/>
            <w:r>
              <w:rPr>
                <w:b/>
                <w:sz w:val="28"/>
              </w:rPr>
              <w:t>work</w:t>
            </w:r>
            <w:proofErr w:type="spellEnd"/>
            <w:r>
              <w:rPr>
                <w:b/>
                <w:sz w:val="28"/>
              </w:rPr>
              <w:t xml:space="preserve"> in </w:t>
            </w:r>
            <w:proofErr w:type="spellStart"/>
            <w:r>
              <w:rPr>
                <w:b/>
                <w:sz w:val="28"/>
              </w:rPr>
              <w:t>Distributed</w:t>
            </w:r>
            <w:proofErr w:type="spellEnd"/>
            <w:r>
              <w:rPr>
                <w:b/>
                <w:sz w:val="28"/>
              </w:rPr>
              <w:t xml:space="preserve"> Systems </w:t>
            </w:r>
            <w:proofErr w:type="spellStart"/>
            <w:r>
              <w:rPr>
                <w:b/>
                <w:sz w:val="28"/>
              </w:rPr>
              <w:t>project</w:t>
            </w:r>
            <w:proofErr w:type="spellEnd"/>
          </w:p>
          <w:p w14:paraId="17D7EE89" w14:textId="51E6B584" w:rsidR="00C95519" w:rsidRDefault="00C95519" w:rsidP="00C95519">
            <w:pPr>
              <w:jc w:val="center"/>
              <w:rPr>
                <w:b/>
                <w:sz w:val="28"/>
              </w:rPr>
            </w:pPr>
          </w:p>
          <w:p w14:paraId="1ACE6831" w14:textId="77777777" w:rsidR="00C95519" w:rsidRDefault="00C95519" w:rsidP="00C95519">
            <w:pPr>
              <w:jc w:val="center"/>
              <w:rPr>
                <w:b/>
                <w:sz w:val="28"/>
              </w:rPr>
            </w:pPr>
          </w:p>
          <w:tbl>
            <w:tblPr>
              <w:tblW w:w="5226" w:type="dxa"/>
              <w:jc w:val="right"/>
              <w:tblLayout w:type="fixed"/>
              <w:tblLook w:val="01E0" w:firstRow="1" w:lastRow="1" w:firstColumn="1" w:lastColumn="1" w:noHBand="0" w:noVBand="0"/>
            </w:tblPr>
            <w:tblGrid>
              <w:gridCol w:w="1496"/>
              <w:gridCol w:w="3730"/>
            </w:tblGrid>
            <w:tr w:rsidR="00C95519" w14:paraId="2DEA6E75" w14:textId="77777777" w:rsidTr="00356401">
              <w:trPr>
                <w:trHeight w:val="366"/>
                <w:jc w:val="right"/>
              </w:trPr>
              <w:tc>
                <w:tcPr>
                  <w:tcW w:w="1496" w:type="dxa"/>
                  <w:vAlign w:val="bottom"/>
                  <w:hideMark/>
                </w:tcPr>
                <w:p w14:paraId="761A6A43" w14:textId="4E94AAA0" w:rsidR="00C95519" w:rsidRDefault="00A46C99" w:rsidP="007F0CA4">
                  <w:pPr>
                    <w:framePr w:hSpace="141" w:wrap="around" w:hAnchor="text" w:y="857"/>
                    <w:ind w:right="-248"/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>Student</w:t>
                  </w:r>
                  <w:proofErr w:type="spellEnd"/>
                  <w:r w:rsidR="00C95519">
                    <w:rPr>
                      <w:rFonts w:ascii="Calibri" w:eastAsia="Calibri" w:hAnsi="Calibr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730" w:type="dxa"/>
                  <w:vAlign w:val="bottom"/>
                  <w:hideMark/>
                </w:tcPr>
                <w:p w14:paraId="6E6B856C" w14:textId="290816F5" w:rsidR="00C95519" w:rsidRDefault="00C95519" w:rsidP="007F0CA4">
                  <w:pPr>
                    <w:framePr w:hSpace="141" w:wrap="around" w:hAnchor="text" w:y="857"/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>Gert Vesterberg</w:t>
                  </w:r>
                </w:p>
              </w:tc>
            </w:tr>
            <w:tr w:rsidR="00C95519" w14:paraId="0F36B106" w14:textId="77777777" w:rsidTr="00356401">
              <w:trPr>
                <w:trHeight w:val="366"/>
                <w:jc w:val="right"/>
              </w:trPr>
              <w:tc>
                <w:tcPr>
                  <w:tcW w:w="1496" w:type="dxa"/>
                  <w:vAlign w:val="bottom"/>
                  <w:hideMark/>
                </w:tcPr>
                <w:p w14:paraId="08F6A1C8" w14:textId="09536B30" w:rsidR="00C95519" w:rsidRDefault="00A46C99" w:rsidP="007F0CA4">
                  <w:pPr>
                    <w:framePr w:hSpace="141" w:wrap="around" w:hAnchor="text" w:y="857"/>
                    <w:ind w:right="-248"/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>Student</w:t>
                  </w:r>
                  <w:proofErr w:type="spellEnd"/>
                  <w:r>
                    <w:rPr>
                      <w:rFonts w:ascii="Calibri" w:eastAsia="Calibri" w:hAnsi="Calibri"/>
                      <w:sz w:val="22"/>
                      <w:szCs w:val="22"/>
                    </w:rPr>
                    <w:t xml:space="preserve"> Code</w:t>
                  </w:r>
                  <w:r w:rsidR="00C95519">
                    <w:rPr>
                      <w:rFonts w:ascii="Calibri" w:eastAsia="Calibri" w:hAnsi="Calibri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3730" w:type="dxa"/>
                  <w:vAlign w:val="bottom"/>
                  <w:hideMark/>
                </w:tcPr>
                <w:p w14:paraId="78A93A83" w14:textId="7C9BD911" w:rsidR="00C95519" w:rsidRDefault="00C95519" w:rsidP="007F0CA4">
                  <w:pPr>
                    <w:framePr w:hSpace="141" w:wrap="around" w:hAnchor="text" w:y="857"/>
                    <w:rPr>
                      <w:rFonts w:ascii="Calibri" w:eastAsia="Calibri" w:hAnsi="Calibri"/>
                      <w:sz w:val="22"/>
                      <w:szCs w:val="22"/>
                    </w:rPr>
                  </w:pPr>
                  <w:r>
                    <w:t>175871IDDR</w:t>
                  </w:r>
                </w:p>
              </w:tc>
            </w:tr>
          </w:tbl>
          <w:p w14:paraId="6FA08AE7" w14:textId="77777777" w:rsidR="00C95519" w:rsidRPr="005B7829" w:rsidRDefault="00C95519" w:rsidP="00C95519">
            <w:pPr>
              <w:jc w:val="center"/>
              <w:rPr>
                <w:b/>
                <w:sz w:val="28"/>
              </w:rPr>
            </w:pPr>
          </w:p>
          <w:p w14:paraId="54E8D135" w14:textId="77777777" w:rsidR="004D72B5" w:rsidRPr="00DC3B7D" w:rsidRDefault="004D72B5" w:rsidP="00C95519">
            <w:pPr>
              <w:jc w:val="center"/>
              <w:rPr>
                <w:b/>
              </w:rPr>
            </w:pPr>
          </w:p>
        </w:tc>
      </w:tr>
      <w:tr w:rsidR="004D72B5" w14:paraId="0B0CDFBB" w14:textId="77777777" w:rsidTr="00C95519">
        <w:trPr>
          <w:trHeight w:val="454"/>
        </w:trPr>
        <w:tc>
          <w:tcPr>
            <w:tcW w:w="5670" w:type="dxa"/>
            <w:shd w:val="clear" w:color="auto" w:fill="auto"/>
          </w:tcPr>
          <w:p w14:paraId="041B5F6C" w14:textId="5FE21D4A" w:rsidR="004D72B5" w:rsidRPr="00AF524D" w:rsidRDefault="004D72B5" w:rsidP="00C95519"/>
        </w:tc>
        <w:tc>
          <w:tcPr>
            <w:tcW w:w="2897" w:type="dxa"/>
            <w:shd w:val="clear" w:color="auto" w:fill="auto"/>
          </w:tcPr>
          <w:p w14:paraId="29285335" w14:textId="1FD595D7" w:rsidR="004D72B5" w:rsidRPr="00AF524D" w:rsidRDefault="004D72B5" w:rsidP="00C95519"/>
        </w:tc>
      </w:tr>
      <w:tr w:rsidR="004D72B5" w14:paraId="3A11E708" w14:textId="77777777" w:rsidTr="00C95519">
        <w:trPr>
          <w:trHeight w:val="454"/>
        </w:trPr>
        <w:tc>
          <w:tcPr>
            <w:tcW w:w="5670" w:type="dxa"/>
            <w:shd w:val="clear" w:color="auto" w:fill="auto"/>
          </w:tcPr>
          <w:p w14:paraId="01F4EDFF" w14:textId="5D1BAC7B" w:rsidR="004D72B5" w:rsidRPr="00AF524D" w:rsidRDefault="004D72B5" w:rsidP="00C95519">
            <w:pPr>
              <w:jc w:val="right"/>
            </w:pPr>
          </w:p>
        </w:tc>
        <w:tc>
          <w:tcPr>
            <w:tcW w:w="2897" w:type="dxa"/>
            <w:shd w:val="clear" w:color="auto" w:fill="auto"/>
          </w:tcPr>
          <w:p w14:paraId="2C5AFFBE" w14:textId="008A84F7" w:rsidR="004D72B5" w:rsidRPr="00AF524D" w:rsidRDefault="004D72B5" w:rsidP="00C95519">
            <w:pPr>
              <w:ind w:right="-187"/>
            </w:pPr>
          </w:p>
        </w:tc>
      </w:tr>
      <w:tr w:rsidR="004D72B5" w14:paraId="332DA534" w14:textId="77777777" w:rsidTr="00C95519">
        <w:trPr>
          <w:trHeight w:val="454"/>
        </w:trPr>
        <w:tc>
          <w:tcPr>
            <w:tcW w:w="5670" w:type="dxa"/>
            <w:shd w:val="clear" w:color="auto" w:fill="auto"/>
          </w:tcPr>
          <w:p w14:paraId="5BD8E191" w14:textId="762C2E17" w:rsidR="004D72B5" w:rsidRPr="00AF524D" w:rsidRDefault="004D72B5" w:rsidP="00C95519">
            <w:pPr>
              <w:jc w:val="right"/>
            </w:pPr>
          </w:p>
        </w:tc>
        <w:tc>
          <w:tcPr>
            <w:tcW w:w="2897" w:type="dxa"/>
            <w:shd w:val="clear" w:color="auto" w:fill="auto"/>
          </w:tcPr>
          <w:p w14:paraId="2A525257" w14:textId="09B4BFBB" w:rsidR="0093105E" w:rsidRPr="00AF524D" w:rsidRDefault="0093105E" w:rsidP="00C95519"/>
        </w:tc>
      </w:tr>
      <w:tr w:rsidR="004D72B5" w14:paraId="7D8B6568" w14:textId="77777777" w:rsidTr="00C95519">
        <w:trPr>
          <w:trHeight w:val="1601"/>
        </w:trPr>
        <w:tc>
          <w:tcPr>
            <w:tcW w:w="8567" w:type="dxa"/>
            <w:gridSpan w:val="2"/>
            <w:shd w:val="clear" w:color="auto" w:fill="auto"/>
          </w:tcPr>
          <w:p w14:paraId="79278E4F" w14:textId="77777777" w:rsidR="004D72B5" w:rsidRDefault="004D72B5" w:rsidP="00C95519">
            <w:pPr>
              <w:tabs>
                <w:tab w:val="left" w:pos="5707"/>
              </w:tabs>
            </w:pPr>
            <w:bookmarkStart w:id="1" w:name="_GoBack"/>
            <w:bookmarkEnd w:id="1"/>
          </w:p>
        </w:tc>
      </w:tr>
      <w:tr w:rsidR="004D72B5" w14:paraId="078E1C21" w14:textId="77777777" w:rsidTr="00C95519">
        <w:trPr>
          <w:trHeight w:val="80"/>
        </w:trPr>
        <w:tc>
          <w:tcPr>
            <w:tcW w:w="8567" w:type="dxa"/>
            <w:gridSpan w:val="2"/>
            <w:shd w:val="clear" w:color="auto" w:fill="auto"/>
            <w:vAlign w:val="bottom"/>
          </w:tcPr>
          <w:p w14:paraId="67BE3898" w14:textId="77777777" w:rsidR="004D72B5" w:rsidRPr="00376E46" w:rsidRDefault="004D72B5" w:rsidP="00C95519">
            <w:pPr>
              <w:pStyle w:val="BodyText"/>
              <w:spacing w:after="0" w:line="240" w:lineRule="auto"/>
              <w:jc w:val="center"/>
              <w:rPr>
                <w:b/>
              </w:rPr>
            </w:pPr>
          </w:p>
        </w:tc>
      </w:tr>
    </w:tbl>
    <w:p w14:paraId="71D9C998" w14:textId="2B0B95E8" w:rsidR="00AC07C4" w:rsidRDefault="005D1528" w:rsidP="00AC07C4">
      <w:pPr>
        <w:sectPr w:rsidR="00AC07C4" w:rsidSect="007E0F8B">
          <w:footerReference w:type="default" r:id="rId8"/>
          <w:footnotePr>
            <w:numRestart w:val="eachPage"/>
          </w:footnotePr>
          <w:type w:val="continuous"/>
          <w:pgSz w:w="11907" w:h="16840" w:code="9"/>
          <w:pgMar w:top="1701" w:right="1701" w:bottom="1701" w:left="1701" w:header="709" w:footer="1701" w:gutter="0"/>
          <w:cols w:space="708"/>
          <w:docGrid w:linePitch="326"/>
        </w:sectPr>
      </w:pPr>
      <w:r>
        <w:rPr>
          <w:noProof/>
          <w:lang w:eastAsia="et-EE"/>
        </w:rPr>
        <w:drawing>
          <wp:anchor distT="0" distB="0" distL="114300" distR="114300" simplePos="0" relativeHeight="251659264" behindDoc="0" locked="0" layoutInCell="1" allowOverlap="1" wp14:anchorId="79066A32" wp14:editId="620FBF3F">
            <wp:simplePos x="0" y="0"/>
            <wp:positionH relativeFrom="margin">
              <wp:align>left</wp:align>
            </wp:positionH>
            <wp:positionV relativeFrom="paragraph">
              <wp:posOffset>-7128510</wp:posOffset>
            </wp:positionV>
            <wp:extent cx="3361690" cy="962025"/>
            <wp:effectExtent l="0" t="0" r="0" b="0"/>
            <wp:wrapThrough wrapText="bothSides">
              <wp:wrapPolygon edited="0">
                <wp:start x="1224" y="3850"/>
                <wp:lineTo x="1224" y="17537"/>
                <wp:lineTo x="5141" y="17537"/>
                <wp:lineTo x="19952" y="15398"/>
                <wp:lineTo x="20441" y="12404"/>
                <wp:lineTo x="19217" y="11549"/>
                <wp:lineTo x="19340" y="8554"/>
                <wp:lineTo x="12485" y="5133"/>
                <wp:lineTo x="5141" y="3850"/>
                <wp:lineTo x="1224" y="3850"/>
              </wp:wrapPolygon>
            </wp:wrapThrough>
            <wp:docPr id="1" name="Pilt 1" descr="http://www.itcollege.ee/wp-content/themes/itk/images/frontlogo-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tcollege.ee/wp-content/themes/itk/images/frontlogo-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 w:displacedByCustomXml="next"/>
    <w:sdt>
      <w:sdtPr>
        <w:id w:val="-35611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CA57B" w14:textId="58510575" w:rsidR="00824655" w:rsidRPr="00824655" w:rsidRDefault="00A46C99" w:rsidP="00824655">
          <w:pPr>
            <w:spacing w:line="480" w:lineRule="auto"/>
          </w:pPr>
          <w:proofErr w:type="spellStart"/>
          <w:r>
            <w:rPr>
              <w:b/>
              <w:sz w:val="32"/>
              <w:szCs w:val="32"/>
            </w:rPr>
            <w:t>Table</w:t>
          </w:r>
          <w:proofErr w:type="spellEnd"/>
          <w:r>
            <w:rPr>
              <w:b/>
              <w:sz w:val="32"/>
              <w:szCs w:val="32"/>
            </w:rPr>
            <w:t xml:space="preserve"> of </w:t>
          </w:r>
          <w:proofErr w:type="spellStart"/>
          <w:r>
            <w:rPr>
              <w:b/>
              <w:sz w:val="32"/>
              <w:szCs w:val="32"/>
            </w:rPr>
            <w:t>Contents</w:t>
          </w:r>
          <w:proofErr w:type="spellEnd"/>
        </w:p>
        <w:p w14:paraId="2760A60F" w14:textId="32953586" w:rsidR="00356401" w:rsidRDefault="00824655">
          <w:pPr>
            <w:pStyle w:val="TO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099" w:history="1">
            <w:r w:rsidR="00356401" w:rsidRPr="000817C4">
              <w:rPr>
                <w:rStyle w:val="Hyperlink"/>
                <w:noProof/>
              </w:rPr>
              <w:t>1 Introduction</w:t>
            </w:r>
            <w:r w:rsidR="00356401">
              <w:rPr>
                <w:noProof/>
                <w:webHidden/>
              </w:rPr>
              <w:tab/>
            </w:r>
            <w:r w:rsidR="00356401">
              <w:rPr>
                <w:noProof/>
                <w:webHidden/>
              </w:rPr>
              <w:fldChar w:fldCharType="begin"/>
            </w:r>
            <w:r w:rsidR="00356401">
              <w:rPr>
                <w:noProof/>
                <w:webHidden/>
              </w:rPr>
              <w:instrText xml:space="preserve"> PAGEREF _Toc1933099 \h </w:instrText>
            </w:r>
            <w:r w:rsidR="00356401">
              <w:rPr>
                <w:noProof/>
                <w:webHidden/>
              </w:rPr>
            </w:r>
            <w:r w:rsidR="00356401">
              <w:rPr>
                <w:noProof/>
                <w:webHidden/>
              </w:rPr>
              <w:fldChar w:fldCharType="separate"/>
            </w:r>
            <w:r w:rsidR="00356401">
              <w:rPr>
                <w:noProof/>
                <w:webHidden/>
              </w:rPr>
              <w:t>3</w:t>
            </w:r>
            <w:r w:rsidR="00356401">
              <w:rPr>
                <w:noProof/>
                <w:webHidden/>
              </w:rPr>
              <w:fldChar w:fldCharType="end"/>
            </w:r>
          </w:hyperlink>
        </w:p>
        <w:p w14:paraId="41CF60FF" w14:textId="7A896BC1" w:rsidR="00356401" w:rsidRDefault="00356401">
          <w:pPr>
            <w:pStyle w:val="TO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0" w:history="1">
            <w:r w:rsidRPr="000817C4">
              <w:rPr>
                <w:rStyle w:val="Hyperlink"/>
                <w:noProof/>
              </w:rPr>
              <w:t>2 Scope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DE6B" w14:textId="0CE842BF" w:rsidR="00356401" w:rsidRDefault="00356401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1" w:history="1">
            <w:r w:rsidRPr="000817C4">
              <w:rPr>
                <w:rStyle w:val="Hyperlink"/>
                <w:noProof/>
              </w:rPr>
              <w:t>2.1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98928" w14:textId="12F25C25" w:rsidR="00356401" w:rsidRDefault="00356401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2" w:history="1">
            <w:r w:rsidRPr="000817C4">
              <w:rPr>
                <w:rStyle w:val="Hyperlink"/>
                <w:noProof/>
              </w:rPr>
              <w:t>2.2 Additional services and 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BF04" w14:textId="6A4A110A" w:rsidR="00356401" w:rsidRDefault="00356401">
          <w:pPr>
            <w:pStyle w:val="TO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3" w:history="1">
            <w:r w:rsidRPr="000817C4">
              <w:rPr>
                <w:rStyle w:val="Hyperlink"/>
                <w:noProof/>
              </w:rPr>
              <w:t>2.3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BD1E" w14:textId="4FC50D42" w:rsidR="00356401" w:rsidRDefault="00356401">
          <w:pPr>
            <w:pStyle w:val="TO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4" w:history="1">
            <w:r w:rsidRPr="000817C4">
              <w:rPr>
                <w:rStyle w:val="Hyperlink"/>
                <w:noProof/>
              </w:rPr>
              <w:t>3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6F85F" w14:textId="727BAF9C" w:rsidR="00356401" w:rsidRDefault="00356401">
          <w:pPr>
            <w:pStyle w:val="TO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5" w:history="1">
            <w:r w:rsidRPr="000817C4">
              <w:rPr>
                <w:rStyle w:val="Hyperlink"/>
                <w:noProof/>
              </w:rPr>
              <w:t>4 REST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317F" w14:textId="0352D253" w:rsidR="00356401" w:rsidRDefault="00356401">
          <w:pPr>
            <w:pStyle w:val="TO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6" w:history="1">
            <w:r w:rsidRPr="000817C4">
              <w:rPr>
                <w:rStyle w:val="Hyperlink"/>
                <w:noProof/>
              </w:rPr>
              <w:t>6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BEF0" w14:textId="3A8C25A2" w:rsidR="00356401" w:rsidRDefault="00356401">
          <w:pPr>
            <w:pStyle w:val="TO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t-EE"/>
            </w:rPr>
          </w:pPr>
          <w:hyperlink w:anchor="_Toc1933107" w:history="1">
            <w:r w:rsidRPr="000817C4">
              <w:rPr>
                <w:rStyle w:val="Hyperlink"/>
                <w:noProof/>
              </w:rPr>
              <w:t>7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7EED" w14:textId="717B6F10" w:rsidR="00DE2B53" w:rsidRPr="000A2D83" w:rsidRDefault="00824655" w:rsidP="00356401">
          <w:r>
            <w:rPr>
              <w:b/>
              <w:bCs/>
            </w:rPr>
            <w:fldChar w:fldCharType="end"/>
          </w:r>
        </w:p>
      </w:sdtContent>
    </w:sdt>
    <w:p w14:paraId="7295F53E" w14:textId="402FC807" w:rsidR="000A2D83" w:rsidRDefault="00907A0E" w:rsidP="000A2D83">
      <w:pPr>
        <w:pStyle w:val="Heading1"/>
      </w:pPr>
      <w:bookmarkStart w:id="2" w:name="_Toc1933099"/>
      <w:proofErr w:type="spellStart"/>
      <w:r>
        <w:lastRenderedPageBreak/>
        <w:t>Introduction</w:t>
      </w:r>
      <w:bookmarkEnd w:id="2"/>
      <w:proofErr w:type="spellEnd"/>
    </w:p>
    <w:p w14:paraId="6376D658" w14:textId="0DAFC677" w:rsidR="00907A0E" w:rsidRDefault="00907A0E" w:rsidP="00907A0E">
      <w:pPr>
        <w:pStyle w:val="BodyText"/>
      </w:pPr>
      <w:r>
        <w:t xml:space="preserve">The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sports-betting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Kenyan</w:t>
      </w:r>
      <w:proofErr w:type="spellEnd"/>
      <w:r>
        <w:t xml:space="preserve"> market.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,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betting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biggest</w:t>
      </w:r>
      <w:proofErr w:type="spellEnd"/>
      <w:r>
        <w:t xml:space="preserve"> internet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amongst</w:t>
      </w:r>
      <w:proofErr w:type="spellEnd"/>
      <w:r>
        <w:t xml:space="preserve">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Kenyans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betting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in Kenya - </w:t>
      </w:r>
      <w:proofErr w:type="spellStart"/>
      <w:r>
        <w:t>SportPesa</w:t>
      </w:r>
      <w:proofErr w:type="spellEnd"/>
      <w:r>
        <w:t xml:space="preserve"> and </w:t>
      </w:r>
      <w:proofErr w:type="spellStart"/>
      <w:r>
        <w:t>betPawa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have </w:t>
      </w:r>
      <w:proofErr w:type="spellStart"/>
      <w:r>
        <w:t>constant</w:t>
      </w:r>
      <w:proofErr w:type="spellEnd"/>
      <w:r>
        <w:t xml:space="preserve"> and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base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transactions</w:t>
      </w:r>
      <w:proofErr w:type="spellEnd"/>
      <w:r>
        <w:t>.</w:t>
      </w:r>
      <w:r w:rsidR="00356401">
        <w:t xml:space="preserve"> </w:t>
      </w:r>
      <w:r w:rsidR="00356401" w:rsidRPr="00356401">
        <w:rPr>
          <w:vertAlign w:val="superscript"/>
        </w:rPr>
        <w:t>[2]</w:t>
      </w:r>
    </w:p>
    <w:p w14:paraId="4FBBDC70" w14:textId="77777777" w:rsidR="00907A0E" w:rsidRDefault="00907A0E" w:rsidP="00907A0E">
      <w:pPr>
        <w:pStyle w:val="BodyText"/>
      </w:pPr>
      <w:proofErr w:type="spellStart"/>
      <w:r>
        <w:t>Biggest</w:t>
      </w:r>
      <w:proofErr w:type="spellEnd"/>
      <w:r>
        <w:t xml:space="preserve"> </w:t>
      </w:r>
      <w:proofErr w:type="spellStart"/>
      <w:r>
        <w:t>barriers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market </w:t>
      </w:r>
      <w:proofErr w:type="spellStart"/>
      <w:r>
        <w:t>penetration</w:t>
      </w:r>
      <w:proofErr w:type="spellEnd"/>
      <w:r>
        <w:t xml:space="preserve"> are </w:t>
      </w:r>
      <w:proofErr w:type="spellStart"/>
      <w:r>
        <w:t>licensing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contracts</w:t>
      </w:r>
      <w:proofErr w:type="spellEnd"/>
      <w:r>
        <w:t xml:space="preserve">. The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online-</w:t>
      </w:r>
      <w:proofErr w:type="spellStart"/>
      <w:r>
        <w:t>betting</w:t>
      </w:r>
      <w:proofErr w:type="spellEnd"/>
      <w:r>
        <w:t xml:space="preserve"> </w:t>
      </w:r>
      <w:proofErr w:type="spellStart"/>
      <w:r>
        <w:t>venture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40 000 EUR,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regulated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widespread</w:t>
      </w:r>
      <w:proofErr w:type="spellEnd"/>
      <w:r>
        <w:t xml:space="preserve"> </w:t>
      </w:r>
      <w:proofErr w:type="spellStart"/>
      <w:r>
        <w:t>corruption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. </w:t>
      </w:r>
    </w:p>
    <w:p w14:paraId="7504A0CE" w14:textId="77777777" w:rsidR="00907A0E" w:rsidRDefault="00907A0E" w:rsidP="00907A0E">
      <w:pPr>
        <w:pStyle w:val="BodyText"/>
      </w:pPr>
      <w:r>
        <w:t xml:space="preserve">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deposits</w:t>
      </w:r>
      <w:proofErr w:type="spellEnd"/>
      <w:r>
        <w:t xml:space="preserve"> and </w:t>
      </w:r>
      <w:proofErr w:type="spellStart"/>
      <w:r>
        <w:t>withdrawals</w:t>
      </w:r>
      <w:proofErr w:type="spellEnd"/>
      <w:r>
        <w:t xml:space="preserve">),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widest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mPesa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MPesa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mobile-based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, </w:t>
      </w:r>
      <w:proofErr w:type="spellStart"/>
      <w:r>
        <w:t>operated</w:t>
      </w:r>
      <w:proofErr w:type="spellEnd"/>
      <w:r>
        <w:t xml:space="preserve"> by </w:t>
      </w:r>
      <w:proofErr w:type="spellStart"/>
      <w:r>
        <w:t>Safaricom</w:t>
      </w:r>
      <w:proofErr w:type="spellEnd"/>
      <w:r>
        <w:t xml:space="preserve">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poor </w:t>
      </w:r>
      <w:proofErr w:type="spellStart"/>
      <w:r>
        <w:t>nature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Kenya.</w:t>
      </w:r>
    </w:p>
    <w:p w14:paraId="28780D58" w14:textId="77777777" w:rsidR="00907A0E" w:rsidRDefault="00907A0E" w:rsidP="00907A0E">
      <w:pPr>
        <w:pStyle w:val="BodyText"/>
      </w:pPr>
      <w:proofErr w:type="spellStart"/>
      <w:r>
        <w:t>Typical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in </w:t>
      </w:r>
      <w:proofErr w:type="spellStart"/>
      <w:r>
        <w:t>Kenyan</w:t>
      </w:r>
      <w:proofErr w:type="spellEnd"/>
      <w:r>
        <w:t xml:space="preserve"> </w:t>
      </w:r>
      <w:proofErr w:type="spellStart"/>
      <w:r>
        <w:t>betting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KSh</w:t>
      </w:r>
      <w:proofErr w:type="spellEnd"/>
      <w:r>
        <w:t xml:space="preserve">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 EUR). </w:t>
      </w:r>
      <w:proofErr w:type="spellStart"/>
      <w:r>
        <w:t>Therefore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Bitcoin</w:t>
      </w:r>
      <w:proofErr w:type="spellEnd"/>
      <w:r>
        <w:t xml:space="preserve"> 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</w:t>
      </w:r>
      <w:proofErr w:type="spellStart"/>
      <w:r>
        <w:t>microtransactions</w:t>
      </w:r>
      <w:proofErr w:type="spellEnd"/>
      <w:r>
        <w:t xml:space="preserve">)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momentum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.</w:t>
      </w:r>
    </w:p>
    <w:p w14:paraId="4C0661C3" w14:textId="689F15BA" w:rsidR="005B7829" w:rsidRPr="005B7829" w:rsidRDefault="00907A0E" w:rsidP="00907A0E">
      <w:pPr>
        <w:pStyle w:val="BodyText"/>
      </w:pPr>
      <w:r>
        <w:t xml:space="preserve">The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(MV)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betting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.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.NET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utilize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online-</w:t>
      </w:r>
      <w:proofErr w:type="spellStart"/>
      <w:r>
        <w:t>casino</w:t>
      </w:r>
      <w:proofErr w:type="spellEnd"/>
      <w:r>
        <w:t xml:space="preserve"> and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  <w:r w:rsidR="005B7829">
        <w:t>.</w:t>
      </w:r>
    </w:p>
    <w:p w14:paraId="055EECF4" w14:textId="6CDDF879" w:rsidR="005B7829" w:rsidRDefault="00907A0E" w:rsidP="005B7829">
      <w:pPr>
        <w:pStyle w:val="Heading1"/>
      </w:pPr>
      <w:bookmarkStart w:id="3" w:name="_Toc1933100"/>
      <w:proofErr w:type="spellStart"/>
      <w:r>
        <w:lastRenderedPageBreak/>
        <w:t>Scope</w:t>
      </w:r>
      <w:proofErr w:type="spellEnd"/>
      <w:r>
        <w:t xml:space="preserve"> of </w:t>
      </w:r>
      <w:proofErr w:type="spellStart"/>
      <w:r>
        <w:t>work</w:t>
      </w:r>
      <w:bookmarkEnd w:id="3"/>
      <w:proofErr w:type="spellEnd"/>
    </w:p>
    <w:p w14:paraId="1A922DCC" w14:textId="00EE652F" w:rsidR="00907A0E" w:rsidRPr="00907A0E" w:rsidRDefault="00907A0E" w:rsidP="00907A0E">
      <w:pPr>
        <w:pStyle w:val="Heading2"/>
      </w:pPr>
      <w:bookmarkStart w:id="4" w:name="_Toc1933101"/>
      <w:proofErr w:type="spellStart"/>
      <w:r>
        <w:t>Overview</w:t>
      </w:r>
      <w:bookmarkEnd w:id="4"/>
      <w:proofErr w:type="spellEnd"/>
    </w:p>
    <w:p w14:paraId="7F1D6DBC" w14:textId="77777777" w:rsidR="00907A0E" w:rsidRDefault="00907A0E" w:rsidP="00907A0E">
      <w:pPr>
        <w:pStyle w:val="BodyText"/>
      </w:pPr>
      <w:r>
        <w:t xml:space="preserve">The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MVC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>:</w:t>
      </w:r>
    </w:p>
    <w:p w14:paraId="6E19E94D" w14:textId="77777777" w:rsidR="00907A0E" w:rsidRDefault="00907A0E" w:rsidP="00907A0E">
      <w:pPr>
        <w:pStyle w:val="BodyText"/>
      </w:pPr>
      <w:proofErr w:type="spellStart"/>
      <w:r w:rsidRPr="00907A0E">
        <w:rPr>
          <w:b/>
        </w:rPr>
        <w:t>Wallet</w:t>
      </w:r>
      <w:proofErr w:type="spellEnd"/>
      <w:r w:rsidRPr="00907A0E">
        <w:rPr>
          <w:b/>
        </w:rPr>
        <w:t xml:space="preserve"> API</w:t>
      </w:r>
      <w:r>
        <w:t xml:space="preserve"> -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online </w:t>
      </w:r>
      <w:proofErr w:type="spellStart"/>
      <w:r>
        <w:t>sportsbook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withdrawals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funding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. </w:t>
      </w:r>
      <w:proofErr w:type="spellStart"/>
      <w:r>
        <w:t>Disclaimer</w:t>
      </w:r>
      <w:proofErr w:type="spellEnd"/>
      <w:r>
        <w:t xml:space="preserve">: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(</w:t>
      </w:r>
      <w:proofErr w:type="spellStart"/>
      <w:r>
        <w:t>mPesa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)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>.</w:t>
      </w:r>
    </w:p>
    <w:p w14:paraId="73180E94" w14:textId="77777777" w:rsidR="00907A0E" w:rsidRDefault="00907A0E" w:rsidP="00907A0E">
      <w:pPr>
        <w:pStyle w:val="BodyText"/>
      </w:pPr>
      <w:proofErr w:type="spellStart"/>
      <w:r w:rsidRPr="00907A0E">
        <w:rPr>
          <w:b/>
        </w:rPr>
        <w:t>Sportsbook</w:t>
      </w:r>
      <w:proofErr w:type="spellEnd"/>
      <w:r w:rsidRPr="00907A0E">
        <w:rPr>
          <w:b/>
        </w:rPr>
        <w:t xml:space="preserve"> API</w:t>
      </w:r>
      <w:r>
        <w:t xml:space="preserve"> -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 </w:t>
      </w:r>
      <w:proofErr w:type="spellStart"/>
      <w:r>
        <w:t>bet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in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API,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limitation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part of </w:t>
      </w:r>
      <w:proofErr w:type="spellStart"/>
      <w:r>
        <w:t>Sportsbook</w:t>
      </w:r>
      <w:proofErr w:type="spellEnd"/>
      <w:r>
        <w:t xml:space="preserve"> API. </w:t>
      </w:r>
      <w:proofErr w:type="spellStart"/>
      <w:r>
        <w:t>Sportsbook</w:t>
      </w:r>
      <w:proofErr w:type="spellEnd"/>
      <w:r>
        <w:t xml:space="preserve"> API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ain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API,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and 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matches</w:t>
      </w:r>
      <w:proofErr w:type="spellEnd"/>
      <w:r>
        <w:t>.</w:t>
      </w:r>
    </w:p>
    <w:p w14:paraId="7CF43B46" w14:textId="77777777" w:rsidR="00907A0E" w:rsidRDefault="00907A0E" w:rsidP="00907A0E">
      <w:pPr>
        <w:pStyle w:val="BodyText"/>
      </w:pPr>
      <w:proofErr w:type="spellStart"/>
      <w:r w:rsidRPr="00907A0E">
        <w:rPr>
          <w:b/>
        </w:rPr>
        <w:t>Frontend</w:t>
      </w:r>
      <w:proofErr w:type="spellEnd"/>
      <w:r w:rsidRPr="00907A0E">
        <w:rPr>
          <w:b/>
        </w:rPr>
        <w:t xml:space="preserve"> UI</w:t>
      </w:r>
      <w:r>
        <w:t xml:space="preserve"> - A </w:t>
      </w:r>
      <w:proofErr w:type="spellStart"/>
      <w:r>
        <w:t>separate</w:t>
      </w:r>
      <w:proofErr w:type="spellEnd"/>
      <w:r>
        <w:t xml:space="preserve"> UI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>:</w:t>
      </w:r>
    </w:p>
    <w:p w14:paraId="4092E1D8" w14:textId="77777777" w:rsidR="00907A0E" w:rsidRDefault="00907A0E" w:rsidP="00907A0E">
      <w:pPr>
        <w:pStyle w:val="BodyText"/>
        <w:numPr>
          <w:ilvl w:val="0"/>
          <w:numId w:val="18"/>
        </w:numPr>
      </w:pPr>
      <w:proofErr w:type="spellStart"/>
      <w:r>
        <w:t>Signup</w:t>
      </w:r>
      <w:proofErr w:type="spellEnd"/>
    </w:p>
    <w:p w14:paraId="5DEEE738" w14:textId="77777777" w:rsidR="00907A0E" w:rsidRDefault="00907A0E" w:rsidP="00907A0E">
      <w:pPr>
        <w:pStyle w:val="BodyText"/>
        <w:numPr>
          <w:ilvl w:val="0"/>
          <w:numId w:val="18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deposit</w:t>
      </w:r>
      <w:proofErr w:type="spellEnd"/>
    </w:p>
    <w:p w14:paraId="312941B0" w14:textId="77777777" w:rsidR="00907A0E" w:rsidRDefault="00907A0E" w:rsidP="00907A0E">
      <w:pPr>
        <w:pStyle w:val="BodyText"/>
        <w:numPr>
          <w:ilvl w:val="0"/>
          <w:numId w:val="18"/>
        </w:numPr>
      </w:pPr>
      <w:proofErr w:type="spellStart"/>
      <w:r>
        <w:t>Make</w:t>
      </w:r>
      <w:proofErr w:type="spellEnd"/>
      <w:r>
        <w:t xml:space="preserve"> a </w:t>
      </w:r>
      <w:proofErr w:type="spellStart"/>
      <w:r>
        <w:t>withdrawal</w:t>
      </w:r>
      <w:proofErr w:type="spellEnd"/>
      <w:r>
        <w:t xml:space="preserve"> </w:t>
      </w:r>
    </w:p>
    <w:p w14:paraId="16C9B776" w14:textId="77777777" w:rsidR="00907A0E" w:rsidRDefault="00907A0E" w:rsidP="00907A0E">
      <w:pPr>
        <w:pStyle w:val="BodyText"/>
        <w:numPr>
          <w:ilvl w:val="0"/>
          <w:numId w:val="18"/>
        </w:numPr>
      </w:pPr>
      <w:proofErr w:type="spellStart"/>
      <w:r>
        <w:t>Place</w:t>
      </w:r>
      <w:proofErr w:type="spellEnd"/>
      <w:r>
        <w:t xml:space="preserve"> a </w:t>
      </w:r>
      <w:proofErr w:type="spellStart"/>
      <w:r>
        <w:t>bet</w:t>
      </w:r>
      <w:proofErr w:type="spellEnd"/>
    </w:p>
    <w:p w14:paraId="538FD806" w14:textId="77777777" w:rsidR="00907A0E" w:rsidRDefault="00907A0E" w:rsidP="00907A0E">
      <w:pPr>
        <w:pStyle w:val="BodyText"/>
        <w:numPr>
          <w:ilvl w:val="0"/>
          <w:numId w:val="18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505F33D2" w14:textId="77777777" w:rsidR="00907A0E" w:rsidRDefault="00907A0E" w:rsidP="00907A0E">
      <w:pPr>
        <w:pStyle w:val="BodyText"/>
        <w:numPr>
          <w:ilvl w:val="0"/>
          <w:numId w:val="18"/>
        </w:numPr>
      </w:pPr>
      <w:proofErr w:type="spellStart"/>
      <w:r>
        <w:t>Administrator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6F53F0BA" w14:textId="77777777" w:rsidR="00907A0E" w:rsidRDefault="00907A0E" w:rsidP="00907A0E">
      <w:pPr>
        <w:pStyle w:val="BodyText"/>
      </w:pPr>
    </w:p>
    <w:p w14:paraId="02470FED" w14:textId="77777777" w:rsidR="00907A0E" w:rsidRDefault="00907A0E" w:rsidP="00907A0E">
      <w:pPr>
        <w:pStyle w:val="BodyText"/>
      </w:pPr>
      <w:r>
        <w:t xml:space="preserve">In </w:t>
      </w:r>
      <w:proofErr w:type="spellStart"/>
      <w:r>
        <w:t>sports</w:t>
      </w:r>
      <w:proofErr w:type="spellEnd"/>
      <w:r>
        <w:t xml:space="preserve"> </w:t>
      </w:r>
      <w:proofErr w:type="spellStart"/>
      <w:r>
        <w:t>betting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a </w:t>
      </w:r>
      <w:proofErr w:type="spellStart"/>
      <w:r>
        <w:t>bet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markets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bet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quarter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bet</w:t>
      </w:r>
      <w:proofErr w:type="spellEnd"/>
      <w:r>
        <w:t xml:space="preserve"> on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MVC, Head </w:t>
      </w:r>
      <w:proofErr w:type="spellStart"/>
      <w:r>
        <w:t>to</w:t>
      </w:r>
      <w:proofErr w:type="spellEnd"/>
      <w:r>
        <w:t xml:space="preserve"> head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market,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lastRenderedPageBreak/>
        <w:t>predict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opposing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. Live </w:t>
      </w:r>
      <w:proofErr w:type="spellStart"/>
      <w:r>
        <w:t>betting</w:t>
      </w:r>
      <w:proofErr w:type="spellEnd"/>
      <w:r>
        <w:t xml:space="preserve"> (</w:t>
      </w:r>
      <w:proofErr w:type="spellStart"/>
      <w:r>
        <w:t>placing</w:t>
      </w:r>
      <w:proofErr w:type="spellEnd"/>
      <w:r>
        <w:t xml:space="preserve"> </w:t>
      </w:r>
      <w:proofErr w:type="spellStart"/>
      <w:r>
        <w:t>bets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contract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odds-provider</w:t>
      </w:r>
      <w:proofErr w:type="spellEnd"/>
      <w:r>
        <w:t>.</w:t>
      </w:r>
    </w:p>
    <w:p w14:paraId="7B3AB06A" w14:textId="77777777" w:rsidR="00907A0E" w:rsidRDefault="00907A0E" w:rsidP="00907A0E">
      <w:pPr>
        <w:pStyle w:val="BodyText"/>
      </w:pPr>
    </w:p>
    <w:p w14:paraId="22F45BD8" w14:textId="31BB2340" w:rsidR="00907A0E" w:rsidRDefault="00907A0E" w:rsidP="00907A0E">
      <w:pPr>
        <w:pStyle w:val="BodyText"/>
      </w:pPr>
      <w:r>
        <w:t xml:space="preserve">For </w:t>
      </w:r>
      <w:proofErr w:type="spellStart"/>
      <w:r>
        <w:t>requesting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, https://the-odds-api.com/ API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150 API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MVP.</w:t>
      </w:r>
    </w:p>
    <w:p w14:paraId="41C98D52" w14:textId="1B99CEA4" w:rsidR="00907A0E" w:rsidRDefault="00907A0E" w:rsidP="00907A0E">
      <w:pPr>
        <w:pStyle w:val="BodyText"/>
      </w:pPr>
      <w:r>
        <w:t xml:space="preserve">All </w:t>
      </w:r>
      <w:proofErr w:type="spellStart"/>
      <w:r>
        <w:t>applications</w:t>
      </w:r>
      <w:proofErr w:type="spellEnd"/>
      <w:r>
        <w:t xml:space="preserve"> are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Kuberenetes </w:t>
      </w:r>
      <w:proofErr w:type="spellStart"/>
      <w:r>
        <w:t>cluster</w:t>
      </w:r>
      <w:proofErr w:type="spellEnd"/>
      <w:r>
        <w:t xml:space="preserve">. API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and </w:t>
      </w:r>
      <w:proofErr w:type="spellStart"/>
      <w:r>
        <w:t>down</w:t>
      </w:r>
      <w:proofErr w:type="spellEnd"/>
      <w:r>
        <w:t xml:space="preserve">,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load. For MVP, DigitalOcean 3-node k8s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provisioned</w:t>
      </w:r>
      <w:proofErr w:type="spellEnd"/>
      <w:r>
        <w:t>.</w:t>
      </w:r>
    </w:p>
    <w:p w14:paraId="76992F55" w14:textId="0789606E" w:rsidR="00907A0E" w:rsidRDefault="00907A0E" w:rsidP="00907A0E">
      <w:pPr>
        <w:pStyle w:val="Heading2"/>
      </w:pPr>
      <w:bookmarkStart w:id="5" w:name="_Toc1933102"/>
      <w:proofErr w:type="spellStart"/>
      <w:r>
        <w:t>Additional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and </w:t>
      </w:r>
      <w:proofErr w:type="spellStart"/>
      <w:r>
        <w:t>middleware</w:t>
      </w:r>
      <w:bookmarkEnd w:id="5"/>
      <w:proofErr w:type="spellEnd"/>
    </w:p>
    <w:p w14:paraId="088F4B23" w14:textId="77777777" w:rsidR="00907A0E" w:rsidRDefault="00907A0E" w:rsidP="00907A0E">
      <w:pPr>
        <w:pStyle w:val="BodyText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:</w:t>
      </w:r>
    </w:p>
    <w:p w14:paraId="15097816" w14:textId="77777777" w:rsidR="00907A0E" w:rsidRDefault="00907A0E" w:rsidP="00907A0E">
      <w:pPr>
        <w:pStyle w:val="BodyText"/>
      </w:pPr>
      <w:proofErr w:type="spellStart"/>
      <w:r w:rsidRPr="00907A0E">
        <w:rPr>
          <w:b/>
        </w:rPr>
        <w:t>PostgreSQL</w:t>
      </w:r>
      <w:proofErr w:type="spellEnd"/>
      <w:r w:rsidRPr="00907A0E">
        <w:rPr>
          <w:b/>
        </w:rPr>
        <w:t xml:space="preserve"> </w:t>
      </w:r>
      <w:proofErr w:type="spellStart"/>
      <w:r w:rsidRPr="00907A0E">
        <w:rPr>
          <w:b/>
        </w:rPr>
        <w:t>database</w:t>
      </w:r>
      <w:proofErr w:type="spellEnd"/>
      <w:r>
        <w:t xml:space="preserve"> (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in </w:t>
      </w:r>
      <w:proofErr w:type="spellStart"/>
      <w:r>
        <w:t>replication-mode</w:t>
      </w:r>
      <w:proofErr w:type="spellEnd"/>
      <w:r>
        <w:t xml:space="preserve"> in MVP) -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, </w:t>
      </w:r>
      <w:proofErr w:type="spellStart"/>
      <w:r>
        <w:t>bets</w:t>
      </w:r>
      <w:proofErr w:type="spellEnd"/>
      <w:r>
        <w:t xml:space="preserve"> and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27508DBB" w14:textId="77777777" w:rsidR="00907A0E" w:rsidRDefault="00907A0E" w:rsidP="00907A0E">
      <w:pPr>
        <w:pStyle w:val="BodyText"/>
      </w:pPr>
      <w:r w:rsidRPr="00907A0E">
        <w:rPr>
          <w:b/>
        </w:rPr>
        <w:t>Redis</w:t>
      </w:r>
      <w:r>
        <w:t xml:space="preserve"> -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keeping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</w:t>
      </w:r>
      <w:proofErr w:type="spellEnd"/>
      <w:r>
        <w:t>).</w:t>
      </w:r>
    </w:p>
    <w:p w14:paraId="5859F914" w14:textId="77777777" w:rsidR="00907A0E" w:rsidRDefault="00907A0E" w:rsidP="00907A0E">
      <w:pPr>
        <w:pStyle w:val="BodyText"/>
      </w:pPr>
      <w:proofErr w:type="spellStart"/>
      <w:r>
        <w:t>Possibly</w:t>
      </w:r>
      <w:proofErr w:type="spellEnd"/>
      <w:r>
        <w:t xml:space="preserve"> a </w:t>
      </w:r>
      <w:proofErr w:type="spellStart"/>
      <w:r w:rsidRPr="00907A0E">
        <w:rPr>
          <w:b/>
        </w:rPr>
        <w:t>RabbitMQ</w:t>
      </w:r>
      <w:proofErr w:type="spellEnd"/>
      <w:r>
        <w:t xml:space="preserve"> / </w:t>
      </w:r>
      <w:proofErr w:type="spellStart"/>
      <w:r w:rsidRPr="00907A0E">
        <w:rPr>
          <w:b/>
        </w:rPr>
        <w:t>Kafka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sportsbook</w:t>
      </w:r>
      <w:proofErr w:type="spellEnd"/>
      <w:r>
        <w:t xml:space="preserve"> API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a </w:t>
      </w:r>
      <w:proofErr w:type="spellStart"/>
      <w:r>
        <w:t>bet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deducted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).</w:t>
      </w:r>
    </w:p>
    <w:p w14:paraId="0EB54C4F" w14:textId="77777777" w:rsidR="00907A0E" w:rsidRDefault="00907A0E" w:rsidP="00907A0E">
      <w:pPr>
        <w:pStyle w:val="BodyText"/>
      </w:pPr>
      <w:proofErr w:type="spellStart"/>
      <w:r>
        <w:t>This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sure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AMQP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in .NET Core.</w:t>
      </w:r>
    </w:p>
    <w:p w14:paraId="5C3D3695" w14:textId="77777777" w:rsidR="00907A0E" w:rsidRDefault="00907A0E" w:rsidP="00907A0E">
      <w:pPr>
        <w:pStyle w:val="BodyText"/>
      </w:pPr>
      <w:proofErr w:type="spellStart"/>
      <w:r>
        <w:t>Another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API </w:t>
      </w:r>
      <w:proofErr w:type="spellStart"/>
      <w:r>
        <w:t>gateway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2 API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API </w:t>
      </w:r>
      <w:proofErr w:type="spellStart"/>
      <w:r>
        <w:t>request</w:t>
      </w:r>
      <w:proofErr w:type="spellEnd"/>
      <w:r>
        <w:t>.</w:t>
      </w:r>
    </w:p>
    <w:p w14:paraId="3363E1B3" w14:textId="36E2F710" w:rsidR="00907A0E" w:rsidRDefault="00907A0E" w:rsidP="00907A0E">
      <w:pPr>
        <w:pStyle w:val="BodyText"/>
      </w:pPr>
      <w:r w:rsidRPr="00907A0E">
        <w:rPr>
          <w:b/>
        </w:rPr>
        <w:t xml:space="preserve">Load </w:t>
      </w:r>
      <w:proofErr w:type="spellStart"/>
      <w:r w:rsidRPr="00907A0E">
        <w:rPr>
          <w:b/>
        </w:rPr>
        <w:t>balancer</w:t>
      </w:r>
      <w:proofErr w:type="spellEnd"/>
      <w:r>
        <w:t xml:space="preserve"> -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NGINX </w:t>
      </w:r>
      <w:proofErr w:type="spellStart"/>
      <w:r>
        <w:t>or</w:t>
      </w:r>
      <w:proofErr w:type="spellEnd"/>
      <w:r>
        <w:t xml:space="preserve"> DigitalOcean </w:t>
      </w:r>
      <w:proofErr w:type="spellStart"/>
      <w:r>
        <w:t>native</w:t>
      </w:r>
      <w:proofErr w:type="spellEnd"/>
      <w:r>
        <w:t xml:space="preserve"> load </w:t>
      </w:r>
      <w:proofErr w:type="spellStart"/>
      <w:r>
        <w:t>balancer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k8s </w:t>
      </w:r>
      <w:proofErr w:type="spellStart"/>
      <w:r>
        <w:t>cluster</w:t>
      </w:r>
      <w:proofErr w:type="spellEnd"/>
      <w:r>
        <w:t xml:space="preserve">. -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>.</w:t>
      </w:r>
    </w:p>
    <w:p w14:paraId="3C2CF362" w14:textId="2381D6E3" w:rsidR="00907A0E" w:rsidRDefault="00907A0E">
      <w:r>
        <w:br w:type="page"/>
      </w:r>
    </w:p>
    <w:p w14:paraId="471D859A" w14:textId="69AB54B8" w:rsidR="00907A0E" w:rsidRDefault="00907A0E" w:rsidP="00907A0E">
      <w:pPr>
        <w:pStyle w:val="Heading2"/>
      </w:pPr>
      <w:bookmarkStart w:id="6" w:name="_Toc1933103"/>
      <w:proofErr w:type="spellStart"/>
      <w:r>
        <w:lastRenderedPageBreak/>
        <w:t>Architecture</w:t>
      </w:r>
      <w:bookmarkEnd w:id="6"/>
      <w:proofErr w:type="spellEnd"/>
    </w:p>
    <w:p w14:paraId="4E91BEE2" w14:textId="77777777" w:rsidR="00907A0E" w:rsidRDefault="00907A0E" w:rsidP="00907A0E">
      <w:pPr>
        <w:pStyle w:val="BodyText"/>
      </w:pPr>
      <w:r>
        <w:t xml:space="preserve">The </w:t>
      </w:r>
      <w:proofErr w:type="spellStart"/>
      <w:r>
        <w:t>architecture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of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&amp; REST and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. The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hopes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100 TPS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</w:p>
    <w:p w14:paraId="7912952C" w14:textId="77777777" w:rsidR="00907A0E" w:rsidRDefault="00907A0E" w:rsidP="00907A0E">
      <w:pPr>
        <w:pStyle w:val="BodyText"/>
      </w:pPr>
      <w:proofErr w:type="spellStart"/>
      <w:r>
        <w:t>Authentication</w:t>
      </w:r>
      <w:proofErr w:type="spellEnd"/>
      <w:r>
        <w:t xml:space="preserve"> and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JWT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token’s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API / </w:t>
      </w:r>
      <w:proofErr w:type="spellStart"/>
      <w:r>
        <w:t>wallet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JWT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(ID) and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lifecycle</w:t>
      </w:r>
      <w:proofErr w:type="spellEnd"/>
      <w:r>
        <w:t xml:space="preserve"> and </w:t>
      </w:r>
      <w:proofErr w:type="spellStart"/>
      <w:r>
        <w:t>authorization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</w:t>
      </w:r>
    </w:p>
    <w:p w14:paraId="4BA52042" w14:textId="77777777" w:rsidR="00907A0E" w:rsidRDefault="00907A0E" w:rsidP="00907A0E">
      <w:pPr>
        <w:pStyle w:val="BodyText"/>
      </w:pPr>
      <w:proofErr w:type="spellStart"/>
      <w:r>
        <w:t>Wallet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(in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and </w:t>
      </w:r>
      <w:proofErr w:type="spellStart"/>
      <w:r>
        <w:t>withdrawal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and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REDIS </w:t>
      </w:r>
      <w:proofErr w:type="spellStart"/>
      <w:r>
        <w:t>cache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inconsistencies</w:t>
      </w:r>
      <w:proofErr w:type="spellEnd"/>
      <w:r>
        <w:t xml:space="preserve"> of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 </w:t>
      </w:r>
      <w:proofErr w:type="spellStart"/>
      <w:r>
        <w:t>nodes</w:t>
      </w:r>
      <w:proofErr w:type="spellEnd"/>
      <w:r>
        <w:t>.</w:t>
      </w:r>
    </w:p>
    <w:p w14:paraId="402F3178" w14:textId="5F2DFA0A" w:rsidR="00907A0E" w:rsidRPr="00907A0E" w:rsidRDefault="00907A0E" w:rsidP="00907A0E">
      <w:pPr>
        <w:pStyle w:val="BodyText"/>
      </w:pPr>
      <w:proofErr w:type="spellStart"/>
      <w:r>
        <w:t>Sportsbook</w:t>
      </w:r>
      <w:proofErr w:type="spellEnd"/>
      <w:r>
        <w:t xml:space="preserve"> API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poll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</w:t>
      </w:r>
      <w:proofErr w:type="spellStart"/>
      <w:r>
        <w:t>regularly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Hangfire</w:t>
      </w:r>
      <w:proofErr w:type="spellEnd"/>
      <w:r>
        <w:t xml:space="preserve"> </w:t>
      </w:r>
      <w:r w:rsidR="00356401" w:rsidRPr="00356401">
        <w:rPr>
          <w:vertAlign w:val="superscript"/>
        </w:rPr>
        <w:t>[1]</w:t>
      </w:r>
      <w:r w:rsidR="00356401">
        <w:t xml:space="preserve"> </w:t>
      </w:r>
      <w:proofErr w:type="spellStart"/>
      <w:r>
        <w:t>scheduler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sure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overwritten</w:t>
      </w:r>
      <w:proofErr w:type="spellEnd"/>
      <w:r>
        <w:t xml:space="preserve"> by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sportsbook</w:t>
      </w:r>
      <w:proofErr w:type="spellEnd"/>
      <w:r>
        <w:t xml:space="preserve"> API,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4B02B7C8" w14:textId="1305F324" w:rsidR="00907A0E" w:rsidRDefault="00907A0E" w:rsidP="00907A0E">
      <w:pPr>
        <w:pStyle w:val="Heading1"/>
      </w:pPr>
      <w:bookmarkStart w:id="7" w:name="_Toc1933104"/>
      <w:proofErr w:type="spellStart"/>
      <w:r>
        <w:lastRenderedPageBreak/>
        <w:t>Diagrams</w:t>
      </w:r>
      <w:bookmarkEnd w:id="7"/>
      <w:proofErr w:type="spellEnd"/>
    </w:p>
    <w:p w14:paraId="7F1D823A" w14:textId="77777777" w:rsidR="00907A0E" w:rsidRDefault="00907A0E" w:rsidP="00907A0E">
      <w:pPr>
        <w:pStyle w:val="BodyText"/>
        <w:keepNext/>
      </w:pPr>
      <w:r>
        <w:rPr>
          <w:noProof/>
        </w:rPr>
        <w:drawing>
          <wp:inline distT="0" distB="0" distL="0" distR="0" wp14:anchorId="3BA5C213" wp14:editId="159184D3">
            <wp:extent cx="5400675" cy="33159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CDB" w14:textId="54E5426A" w:rsidR="00907A0E" w:rsidRDefault="00907A0E" w:rsidP="00907A0E">
      <w:pPr>
        <w:pStyle w:val="Caption"/>
        <w:jc w:val="both"/>
      </w:pPr>
      <w:bookmarkStart w:id="8" w:name="_Toc1933165"/>
      <w:proofErr w:type="spellStart"/>
      <w:r>
        <w:t>Diagram</w:t>
      </w:r>
      <w:proofErr w:type="spellEnd"/>
      <w:r>
        <w:t xml:space="preserve">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Network </w:t>
      </w:r>
      <w:proofErr w:type="spellStart"/>
      <w:r>
        <w:t>architecture</w:t>
      </w:r>
      <w:bookmarkEnd w:id="8"/>
      <w:proofErr w:type="spellEnd"/>
    </w:p>
    <w:p w14:paraId="37D01333" w14:textId="447D63DE" w:rsidR="00907A0E" w:rsidRDefault="00907A0E" w:rsidP="00907A0E"/>
    <w:p w14:paraId="76C41543" w14:textId="77777777" w:rsidR="00907A0E" w:rsidRDefault="00907A0E" w:rsidP="00907A0E">
      <w:pPr>
        <w:keepNext/>
      </w:pPr>
      <w:r>
        <w:rPr>
          <w:noProof/>
        </w:rPr>
        <w:lastRenderedPageBreak/>
        <w:drawing>
          <wp:inline distT="0" distB="0" distL="0" distR="0" wp14:anchorId="31F0DFB0" wp14:editId="2E4D2134">
            <wp:extent cx="5400675" cy="481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1B69" w14:textId="5206176E" w:rsidR="00907A0E" w:rsidRDefault="00907A0E" w:rsidP="00907A0E">
      <w:pPr>
        <w:pStyle w:val="Caption"/>
      </w:pPr>
      <w:bookmarkStart w:id="9" w:name="_Toc1933166"/>
      <w:proofErr w:type="spellStart"/>
      <w:r>
        <w:t>Diagram</w:t>
      </w:r>
      <w:proofErr w:type="spellEnd"/>
      <w:r>
        <w:t xml:space="preserve">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ERD</w:t>
      </w:r>
      <w:bookmarkEnd w:id="9"/>
    </w:p>
    <w:p w14:paraId="4F4BBAF8" w14:textId="77777777" w:rsidR="00907A0E" w:rsidRDefault="00907A0E" w:rsidP="00907A0E">
      <w:pPr>
        <w:keepNext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A02FEFD" wp14:editId="3CE181AA">
            <wp:extent cx="4562475" cy="7086600"/>
            <wp:effectExtent l="0" t="0" r="9525" b="0"/>
            <wp:docPr id="8" name="Picture 8" descr="https://lh5.googleusercontent.com/wSVjaV6txx56RJsxecSKIiCKjGsGXYj5Rtp5FNS5XPRqp2RpInTnOAxCmHciJGASXO9QttV7lG98ctmSJNiWMp6kndo0frSc5GC97kMo00VhR9bg605lGMJNV0LPmQtb-irhHS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SVjaV6txx56RJsxecSKIiCKjGsGXYj5Rtp5FNS5XPRqp2RpInTnOAxCmHciJGASXO9QttV7lG98ctmSJNiWMp6kndo0frSc5GC97kMo00VhR9bg605lGMJNV0LPmQtb-irhHSG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5F8C" w14:textId="5C48766C" w:rsidR="00907A0E" w:rsidRPr="00907A0E" w:rsidRDefault="00907A0E" w:rsidP="00907A0E">
      <w:pPr>
        <w:pStyle w:val="Caption"/>
      </w:pPr>
      <w:bookmarkStart w:id="10" w:name="_Toc1933167"/>
      <w:proofErr w:type="spellStart"/>
      <w:r>
        <w:t>Diagram</w:t>
      </w:r>
      <w:proofErr w:type="spellEnd"/>
      <w:r>
        <w:t xml:space="preserve"> </w:t>
      </w:r>
      <w:r>
        <w:fldChar w:fldCharType="begin"/>
      </w:r>
      <w:r>
        <w:instrText xml:space="preserve"> SEQ Diagram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Main </w:t>
      </w:r>
      <w:proofErr w:type="spellStart"/>
      <w:r>
        <w:t>flows</w:t>
      </w:r>
      <w:bookmarkEnd w:id="10"/>
      <w:proofErr w:type="spellEnd"/>
    </w:p>
    <w:p w14:paraId="05B0E638" w14:textId="006E679C" w:rsidR="00907A0E" w:rsidRDefault="00907A0E" w:rsidP="00907A0E">
      <w:pPr>
        <w:pStyle w:val="Heading1"/>
      </w:pPr>
      <w:bookmarkStart w:id="11" w:name="_Toc1933105"/>
      <w:r>
        <w:lastRenderedPageBreak/>
        <w:t xml:space="preserve">REST </w:t>
      </w:r>
      <w:proofErr w:type="spellStart"/>
      <w:r>
        <w:t>endpoints</w:t>
      </w:r>
      <w:bookmarkEnd w:id="11"/>
      <w:proofErr w:type="spellEnd"/>
    </w:p>
    <w:p w14:paraId="422A0F4F" w14:textId="77777777" w:rsidR="00907A0E" w:rsidRPr="00907A0E" w:rsidRDefault="00907A0E" w:rsidP="00907A0E">
      <w:pPr>
        <w:pStyle w:val="BodyText"/>
        <w:rPr>
          <w:b/>
        </w:rPr>
      </w:pPr>
      <w:proofErr w:type="spellStart"/>
      <w:r w:rsidRPr="00907A0E">
        <w:rPr>
          <w:b/>
        </w:rPr>
        <w:t>Payments</w:t>
      </w:r>
      <w:proofErr w:type="spellEnd"/>
      <w:r w:rsidRPr="00907A0E">
        <w:rPr>
          <w:b/>
        </w:rPr>
        <w:t xml:space="preserve"> </w:t>
      </w:r>
      <w:proofErr w:type="spellStart"/>
      <w:r w:rsidRPr="00907A0E">
        <w:rPr>
          <w:b/>
        </w:rPr>
        <w:t>service</w:t>
      </w:r>
      <w:proofErr w:type="spellEnd"/>
      <w:r w:rsidRPr="00907A0E">
        <w:rPr>
          <w:b/>
        </w:rPr>
        <w:t xml:space="preserve"> (/</w:t>
      </w:r>
      <w:proofErr w:type="spellStart"/>
      <w:r w:rsidRPr="00907A0E">
        <w:rPr>
          <w:b/>
        </w:rPr>
        <w:t>api</w:t>
      </w:r>
      <w:proofErr w:type="spellEnd"/>
      <w:r w:rsidRPr="00907A0E">
        <w:rPr>
          <w:b/>
        </w:rPr>
        <w:t>)</w:t>
      </w:r>
    </w:p>
    <w:p w14:paraId="4DD69C5D" w14:textId="77777777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r>
        <w:t>Account</w:t>
      </w:r>
      <w:r>
        <w:tab/>
      </w:r>
      <w:r>
        <w:tab/>
        <w:t xml:space="preserve">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(</w:t>
      </w:r>
      <w:proofErr w:type="spellStart"/>
      <w:r>
        <w:t>default</w:t>
      </w:r>
      <w:proofErr w:type="spellEnd"/>
      <w:r>
        <w:t xml:space="preserve">: </w:t>
      </w:r>
      <w:proofErr w:type="spellStart"/>
      <w:r>
        <w:t>sportsbook</w:t>
      </w:r>
      <w:proofErr w:type="spellEnd"/>
      <w:r>
        <w:t>)</w:t>
      </w:r>
    </w:p>
    <w:p w14:paraId="3D398CED" w14:textId="77777777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proofErr w:type="spellStart"/>
      <w:r>
        <w:t>Currency</w:t>
      </w:r>
      <w:proofErr w:type="spellEnd"/>
      <w:r>
        <w:tab/>
      </w:r>
      <w:r>
        <w:tab/>
        <w:t xml:space="preserve">-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currencies</w:t>
      </w:r>
      <w:proofErr w:type="spellEnd"/>
    </w:p>
    <w:p w14:paraId="63E04493" w14:textId="77777777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r>
        <w:t>Ledger</w:t>
      </w:r>
      <w:r>
        <w:tab/>
      </w:r>
      <w:r>
        <w:tab/>
      </w:r>
      <w:r>
        <w:tab/>
        <w:t xml:space="preserve">-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monetary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records</w:t>
      </w:r>
      <w:proofErr w:type="spellEnd"/>
    </w:p>
    <w:p w14:paraId="2DB3AB7F" w14:textId="77777777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proofErr w:type="spellStart"/>
      <w:r>
        <w:t>LedgerTypes</w:t>
      </w:r>
      <w:proofErr w:type="spellEnd"/>
      <w:r>
        <w:tab/>
      </w:r>
      <w:r>
        <w:tab/>
        <w:t xml:space="preserve">-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(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bet</w:t>
      </w:r>
      <w:proofErr w:type="spellEnd"/>
      <w:r>
        <w:t>)</w:t>
      </w:r>
    </w:p>
    <w:p w14:paraId="60C6F6C9" w14:textId="77777777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r>
        <w:t>Payment</w:t>
      </w:r>
      <w:r>
        <w:tab/>
      </w:r>
      <w:r>
        <w:tab/>
        <w:t xml:space="preserve">-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(</w:t>
      </w:r>
      <w:proofErr w:type="spellStart"/>
      <w:r>
        <w:t>deposit</w:t>
      </w:r>
      <w:proofErr w:type="spellEnd"/>
      <w:r>
        <w:t xml:space="preserve">, </w:t>
      </w:r>
      <w:proofErr w:type="spellStart"/>
      <w:r>
        <w:t>witdhrawal</w:t>
      </w:r>
      <w:proofErr w:type="spellEnd"/>
      <w:r>
        <w:t>)</w:t>
      </w:r>
    </w:p>
    <w:p w14:paraId="4BF65A14" w14:textId="77777777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proofErr w:type="spellStart"/>
      <w:r>
        <w:t>PaymentMethod</w:t>
      </w:r>
      <w:proofErr w:type="spellEnd"/>
      <w:r>
        <w:tab/>
        <w:t xml:space="preserve">-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44EAA208" w14:textId="77777777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proofErr w:type="spellStart"/>
      <w:r>
        <w:t>Product</w:t>
      </w:r>
      <w:proofErr w:type="spellEnd"/>
      <w:r>
        <w:tab/>
      </w:r>
      <w:r>
        <w:tab/>
        <w:t xml:space="preserve">-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3AFE469E" w14:textId="03D28708" w:rsidR="00907A0E" w:rsidRDefault="00907A0E" w:rsidP="00907A0E">
      <w:pPr>
        <w:pStyle w:val="BodyText"/>
        <w:numPr>
          <w:ilvl w:val="0"/>
          <w:numId w:val="19"/>
        </w:numPr>
        <w:spacing w:line="240" w:lineRule="auto"/>
        <w:ind w:left="360" w:firstLine="0"/>
      </w:pPr>
      <w:proofErr w:type="spellStart"/>
      <w:r>
        <w:t>User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users</w:t>
      </w:r>
      <w:proofErr w:type="spellEnd"/>
    </w:p>
    <w:p w14:paraId="47E7E940" w14:textId="789F4774" w:rsidR="00907A0E" w:rsidRDefault="00907A0E" w:rsidP="00907A0E">
      <w:pPr>
        <w:pStyle w:val="BodyText"/>
      </w:pPr>
      <w:hyperlink r:id="rId13" w:history="1">
        <w:r w:rsidRPr="004E3285">
          <w:rPr>
            <w:rStyle w:val="Hyperlink"/>
          </w:rPr>
          <w:t>http://127.0.0.1:5080/swagger/index.html</w:t>
        </w:r>
      </w:hyperlink>
      <w:r>
        <w:t xml:space="preserve"> </w:t>
      </w:r>
    </w:p>
    <w:p w14:paraId="4882F443" w14:textId="77777777" w:rsidR="00907A0E" w:rsidRPr="00907A0E" w:rsidRDefault="00907A0E" w:rsidP="00907A0E">
      <w:pPr>
        <w:pStyle w:val="BodyText"/>
        <w:rPr>
          <w:b/>
        </w:rPr>
      </w:pPr>
      <w:proofErr w:type="spellStart"/>
      <w:r w:rsidRPr="00907A0E">
        <w:rPr>
          <w:b/>
        </w:rPr>
        <w:t>Sportsbook</w:t>
      </w:r>
      <w:proofErr w:type="spellEnd"/>
      <w:r w:rsidRPr="00907A0E">
        <w:rPr>
          <w:b/>
        </w:rPr>
        <w:t xml:space="preserve"> </w:t>
      </w:r>
      <w:proofErr w:type="spellStart"/>
      <w:r w:rsidRPr="00907A0E">
        <w:rPr>
          <w:b/>
        </w:rPr>
        <w:t>service</w:t>
      </w:r>
      <w:proofErr w:type="spellEnd"/>
      <w:r w:rsidRPr="00907A0E">
        <w:rPr>
          <w:b/>
        </w:rPr>
        <w:t xml:space="preserve"> (/</w:t>
      </w:r>
      <w:proofErr w:type="spellStart"/>
      <w:r w:rsidRPr="00907A0E">
        <w:rPr>
          <w:b/>
        </w:rPr>
        <w:t>api</w:t>
      </w:r>
      <w:proofErr w:type="spellEnd"/>
      <w:r w:rsidRPr="00907A0E">
        <w:rPr>
          <w:b/>
        </w:rPr>
        <w:t>)</w:t>
      </w:r>
    </w:p>
    <w:p w14:paraId="01F87577" w14:textId="77777777" w:rsidR="00907A0E" w:rsidRDefault="00907A0E" w:rsidP="00907A0E">
      <w:pPr>
        <w:pStyle w:val="BodyText"/>
        <w:numPr>
          <w:ilvl w:val="0"/>
          <w:numId w:val="20"/>
        </w:numPr>
        <w:spacing w:line="240" w:lineRule="auto"/>
        <w:ind w:left="360" w:firstLine="0"/>
      </w:pPr>
      <w:proofErr w:type="spellStart"/>
      <w:r>
        <w:t>Category</w:t>
      </w:r>
      <w:proofErr w:type="spellEnd"/>
      <w:r>
        <w:tab/>
      </w:r>
      <w:r>
        <w:tab/>
        <w:t xml:space="preserve">- Sports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management</w:t>
      </w:r>
      <w:proofErr w:type="spellEnd"/>
    </w:p>
    <w:p w14:paraId="33BEF973" w14:textId="77777777" w:rsidR="00907A0E" w:rsidRDefault="00907A0E" w:rsidP="00907A0E">
      <w:pPr>
        <w:pStyle w:val="BodyText"/>
        <w:numPr>
          <w:ilvl w:val="0"/>
          <w:numId w:val="20"/>
        </w:numPr>
        <w:spacing w:line="240" w:lineRule="auto"/>
        <w:ind w:left="360" w:firstLine="0"/>
      </w:pPr>
      <w:r>
        <w:t>Match</w:t>
      </w:r>
      <w:r>
        <w:tab/>
      </w:r>
      <w:r>
        <w:tab/>
      </w:r>
      <w:r>
        <w:tab/>
        <w:t xml:space="preserve">- Match </w:t>
      </w:r>
      <w:proofErr w:type="spellStart"/>
      <w:r>
        <w:t>management</w:t>
      </w:r>
      <w:proofErr w:type="spellEnd"/>
    </w:p>
    <w:p w14:paraId="4074727E" w14:textId="77777777" w:rsidR="00907A0E" w:rsidRDefault="00907A0E" w:rsidP="00907A0E">
      <w:pPr>
        <w:pStyle w:val="BodyText"/>
        <w:numPr>
          <w:ilvl w:val="0"/>
          <w:numId w:val="20"/>
        </w:numPr>
        <w:spacing w:line="240" w:lineRule="auto"/>
        <w:ind w:left="360" w:firstLine="0"/>
      </w:pPr>
      <w:proofErr w:type="spellStart"/>
      <w:r>
        <w:t>Odds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Odds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</w:t>
      </w:r>
    </w:p>
    <w:p w14:paraId="4E5921B7" w14:textId="77777777" w:rsidR="00907A0E" w:rsidRDefault="00907A0E" w:rsidP="00907A0E">
      <w:pPr>
        <w:pStyle w:val="BodyText"/>
        <w:numPr>
          <w:ilvl w:val="0"/>
          <w:numId w:val="20"/>
        </w:numPr>
        <w:spacing w:line="240" w:lineRule="auto"/>
        <w:ind w:left="360" w:firstLine="0"/>
      </w:pPr>
      <w:proofErr w:type="spellStart"/>
      <w:r>
        <w:t>Result</w:t>
      </w:r>
      <w:proofErr w:type="spellEnd"/>
      <w:r>
        <w:tab/>
      </w:r>
      <w:r>
        <w:tab/>
      </w:r>
      <w:r>
        <w:tab/>
        <w:t xml:space="preserve">- Match </w:t>
      </w:r>
      <w:proofErr w:type="spellStart"/>
      <w:r>
        <w:t>results</w:t>
      </w:r>
      <w:proofErr w:type="spellEnd"/>
    </w:p>
    <w:p w14:paraId="4C6F506E" w14:textId="77777777" w:rsidR="00907A0E" w:rsidRDefault="00907A0E" w:rsidP="00907A0E">
      <w:pPr>
        <w:pStyle w:val="BodyText"/>
        <w:numPr>
          <w:ilvl w:val="0"/>
          <w:numId w:val="20"/>
        </w:numPr>
        <w:spacing w:line="240" w:lineRule="auto"/>
        <w:ind w:left="360" w:firstLine="0"/>
      </w:pPr>
      <w:proofErr w:type="spellStart"/>
      <w:r>
        <w:t>Site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are </w:t>
      </w:r>
      <w:proofErr w:type="spellStart"/>
      <w:r>
        <w:t>collected</w:t>
      </w:r>
      <w:proofErr w:type="spellEnd"/>
    </w:p>
    <w:p w14:paraId="656D7BD4" w14:textId="77777777" w:rsidR="00907A0E" w:rsidRDefault="00907A0E" w:rsidP="00907A0E">
      <w:pPr>
        <w:pStyle w:val="BodyText"/>
        <w:numPr>
          <w:ilvl w:val="0"/>
          <w:numId w:val="20"/>
        </w:numPr>
        <w:spacing w:line="240" w:lineRule="auto"/>
        <w:ind w:left="360" w:firstLine="0"/>
      </w:pPr>
      <w:r>
        <w:t>Team</w:t>
      </w:r>
      <w:r>
        <w:tab/>
      </w:r>
      <w:r>
        <w:tab/>
      </w:r>
      <w:r>
        <w:tab/>
        <w:t xml:space="preserve">- </w:t>
      </w:r>
      <w:proofErr w:type="spellStart"/>
      <w:r>
        <w:t>Teams</w:t>
      </w:r>
      <w:proofErr w:type="spellEnd"/>
      <w:r>
        <w:t xml:space="preserve"> on </w:t>
      </w:r>
      <w:proofErr w:type="spellStart"/>
      <w:r>
        <w:t>matches</w:t>
      </w:r>
      <w:proofErr w:type="spellEnd"/>
    </w:p>
    <w:p w14:paraId="2689854B" w14:textId="344AFA82" w:rsidR="00907A0E" w:rsidRPr="00907A0E" w:rsidRDefault="00907A0E" w:rsidP="00907A0E">
      <w:pPr>
        <w:pStyle w:val="BodyText"/>
      </w:pPr>
      <w:hyperlink r:id="rId14" w:history="1">
        <w:r w:rsidRPr="004E3285">
          <w:rPr>
            <w:rStyle w:val="Hyperlink"/>
          </w:rPr>
          <w:t>http://127.0.0.1:5080/swagger/index.html</w:t>
        </w:r>
      </w:hyperlink>
      <w:r>
        <w:t xml:space="preserve"> </w:t>
      </w:r>
    </w:p>
    <w:p w14:paraId="4782FF21" w14:textId="77777777" w:rsidR="00907A0E" w:rsidRPr="00907A0E" w:rsidRDefault="00907A0E" w:rsidP="00907A0E">
      <w:pPr>
        <w:pStyle w:val="BodyText"/>
      </w:pPr>
    </w:p>
    <w:p w14:paraId="4D104EEE" w14:textId="77777777" w:rsidR="00907A0E" w:rsidRPr="00907A0E" w:rsidRDefault="00907A0E" w:rsidP="00907A0E">
      <w:pPr>
        <w:pStyle w:val="BodyText"/>
      </w:pPr>
    </w:p>
    <w:p w14:paraId="2AFD1B07" w14:textId="77777777" w:rsidR="00907A0E" w:rsidRPr="00907A0E" w:rsidRDefault="00907A0E" w:rsidP="00907A0E">
      <w:pPr>
        <w:pStyle w:val="BodyText"/>
      </w:pPr>
    </w:p>
    <w:p w14:paraId="1A8270CA" w14:textId="77777777" w:rsidR="00C85EDE" w:rsidRDefault="00C85EDE">
      <w:r>
        <w:br w:type="page"/>
      </w:r>
    </w:p>
    <w:bookmarkStart w:id="12" w:name="_Toc1933106" w:displacedByCustomXml="next"/>
    <w:sdt>
      <w:sdtPr>
        <w:rPr>
          <w:b w:val="0"/>
          <w:bCs w:val="0"/>
          <w:kern w:val="0"/>
          <w:sz w:val="24"/>
          <w:szCs w:val="24"/>
        </w:rPr>
        <w:id w:val="1273665428"/>
        <w:docPartObj>
          <w:docPartGallery w:val="Bibliographies"/>
          <w:docPartUnique/>
        </w:docPartObj>
      </w:sdtPr>
      <w:sdtEndPr/>
      <w:sdtContent>
        <w:p w14:paraId="6C639EF9" w14:textId="6503E432" w:rsidR="00D01C12" w:rsidRDefault="00907A0E" w:rsidP="00CC0C91">
          <w:pPr>
            <w:pStyle w:val="Heading1"/>
            <w:numPr>
              <w:ilvl w:val="0"/>
              <w:numId w:val="0"/>
            </w:numPr>
            <w:ind w:left="180"/>
          </w:pPr>
          <w:r>
            <w:t>6</w:t>
          </w:r>
          <w:r w:rsidR="00CC0C91">
            <w:t xml:space="preserve"> </w:t>
          </w:r>
          <w:proofErr w:type="spellStart"/>
          <w:r>
            <w:t>References</w:t>
          </w:r>
          <w:bookmarkEnd w:id="12"/>
          <w:proofErr w:type="spellEnd"/>
        </w:p>
        <w:sdt>
          <w:sdtPr>
            <w:id w:val="-573587230"/>
            <w:bibliography/>
          </w:sdtPr>
          <w:sdtEndPr/>
          <w:sdtContent>
            <w:p w14:paraId="1A89CE47" w14:textId="77777777" w:rsidR="00907A0E" w:rsidRDefault="00D01C12" w:rsidP="00D01C12">
              <w:pPr>
                <w:rPr>
                  <w:noProof/>
                  <w:sz w:val="20"/>
                  <w:szCs w:val="20"/>
                  <w:lang w:eastAsia="et-E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57"/>
                <w:gridCol w:w="8048"/>
              </w:tblGrid>
              <w:tr w:rsidR="00907A0E" w14:paraId="31EFDB7C" w14:textId="77777777" w:rsidTr="00907A0E">
                <w:trPr>
                  <w:divId w:val="1761218613"/>
                  <w:tblCellSpacing w:w="15" w:type="dxa"/>
                </w:trPr>
                <w:tc>
                  <w:tcPr>
                    <w:tcW w:w="245" w:type="pct"/>
                    <w:hideMark/>
                  </w:tcPr>
                  <w:p w14:paraId="5BD4CA13" w14:textId="0C61AF2B" w:rsidR="00907A0E" w:rsidRDefault="00907A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B3575E" w14:textId="77777777" w:rsidR="00907A0E" w:rsidRDefault="00907A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Hangfire, „Hangfire,“ [Võrgumaterjal]. Available: </w:t>
                    </w:r>
                    <w:r w:rsidRPr="00907A0E">
                      <w:rPr>
                        <w:noProof/>
                      </w:rPr>
                      <w:t>https://www.hangfire.io/</w:t>
                    </w:r>
                    <w:r>
                      <w:rPr>
                        <w:noProof/>
                      </w:rPr>
                      <w:t>.</w:t>
                    </w:r>
                  </w:p>
                  <w:p w14:paraId="0D59326B" w14:textId="5C317DC8" w:rsidR="00907A0E" w:rsidRPr="00907A0E" w:rsidRDefault="00907A0E" w:rsidP="00907A0E"/>
                </w:tc>
              </w:tr>
              <w:tr w:rsidR="00907A0E" w14:paraId="58E5009D" w14:textId="4B4B8A21" w:rsidTr="00907A0E">
                <w:trPr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79632FDA" w14:textId="66B119A8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</w:t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t xml:space="preserve">] </w:t>
                    </w:r>
                  </w:p>
                </w:tc>
                <w:tc>
                  <w:tcPr>
                    <w:tcW w:w="0" w:type="auto"/>
                  </w:tcPr>
                  <w:p w14:paraId="74CA430A" w14:textId="4371BBA1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ReachAfrica</w:t>
                    </w:r>
                    <w:r>
                      <w:rPr>
                        <w:noProof/>
                      </w:rPr>
                      <w:t>, „</w:t>
                    </w:r>
                    <w:r>
                      <w:rPr>
                        <w:noProof/>
                      </w:rPr>
                      <w:t>2018 Year in Review</w:t>
                    </w:r>
                    <w:r>
                      <w:rPr>
                        <w:noProof/>
                      </w:rPr>
                      <w:t xml:space="preserve">,“ [Võrgumaterjal]. Available: </w:t>
                    </w:r>
                    <w:r w:rsidRPr="00907A0E">
                      <w:rPr>
                        <w:noProof/>
                      </w:rPr>
                      <w:t>https://www.findreach.com/uploads/2018_year_in_review.pdf/</w:t>
                    </w:r>
                    <w:r>
                      <w:rPr>
                        <w:noProof/>
                      </w:rPr>
                      <w:t>.</w:t>
                    </w:r>
                  </w:p>
                  <w:p w14:paraId="2BFEE67C" w14:textId="77777777" w:rsidR="00907A0E" w:rsidRDefault="00907A0E" w:rsidP="00907A0E">
                    <w:pPr>
                      <w:rPr>
                        <w:noProof/>
                        <w:sz w:val="20"/>
                        <w:szCs w:val="20"/>
                      </w:rPr>
                    </w:pPr>
                  </w:p>
                </w:tc>
              </w:tr>
              <w:tr w:rsidR="00907A0E" w14:paraId="1CAD8F4B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645577CD" w14:textId="3CA50332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36071DC0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495EFE05" w14:textId="21785FA5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7E645F6E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4A0D2D62" w14:textId="21FA058D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0AD570A6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6BAE0B99" w14:textId="0FB3A614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699C90ED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394F52D7" w14:textId="79F6F50D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53BF1D5B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3670C743" w14:textId="1223DEE0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438D9292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65D605D2" w14:textId="0529E144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70C21006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293CB8E4" w14:textId="32B38F6C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907A0E" w14:paraId="5D37A446" w14:textId="77777777" w:rsidTr="00907A0E">
                <w:trPr>
                  <w:gridAfter w:val="1"/>
                  <w:divId w:val="1761218613"/>
                  <w:tblCellSpacing w:w="15" w:type="dxa"/>
                </w:trPr>
                <w:tc>
                  <w:tcPr>
                    <w:tcW w:w="245" w:type="pct"/>
                  </w:tcPr>
                  <w:p w14:paraId="5FEDBB8D" w14:textId="2D91F209" w:rsidR="00907A0E" w:rsidRDefault="00907A0E" w:rsidP="00907A0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</w:tbl>
            <w:p w14:paraId="3AA5F981" w14:textId="77777777" w:rsidR="00907A0E" w:rsidRDefault="00907A0E">
              <w:pPr>
                <w:divId w:val="1761218613"/>
                <w:rPr>
                  <w:noProof/>
                </w:rPr>
              </w:pPr>
            </w:p>
            <w:p w14:paraId="578024DE" w14:textId="359DEAC7" w:rsidR="00A2583D" w:rsidRPr="00D01C12" w:rsidRDefault="00D01C12" w:rsidP="00D01C1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DB300F9" w14:textId="2CE05D85" w:rsidR="00CC0C91" w:rsidRDefault="00CC0C91">
      <w:pPr>
        <w:rPr>
          <w:i/>
        </w:rPr>
      </w:pPr>
      <w:r>
        <w:rPr>
          <w:i/>
        </w:rPr>
        <w:br w:type="page"/>
      </w:r>
    </w:p>
    <w:p w14:paraId="0CE1EE98" w14:textId="7ED75A45" w:rsidR="008071BD" w:rsidRDefault="00907A0E" w:rsidP="008071BD">
      <w:pPr>
        <w:pStyle w:val="Heading1"/>
        <w:numPr>
          <w:ilvl w:val="0"/>
          <w:numId w:val="0"/>
        </w:numPr>
        <w:ind w:left="180"/>
      </w:pPr>
      <w:bookmarkStart w:id="13" w:name="_Toc1933107"/>
      <w:r>
        <w:lastRenderedPageBreak/>
        <w:t>7</w:t>
      </w:r>
      <w:r w:rsidR="008071BD">
        <w:t xml:space="preserve"> </w:t>
      </w:r>
      <w:proofErr w:type="spellStart"/>
      <w:r>
        <w:t>Diagrams</w:t>
      </w:r>
      <w:bookmarkEnd w:id="13"/>
      <w:proofErr w:type="spellEnd"/>
    </w:p>
    <w:p w14:paraId="09ABAC2F" w14:textId="2C70124E" w:rsidR="00356401" w:rsidRDefault="00356401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r>
        <w:rPr>
          <w:i/>
        </w:rPr>
        <w:fldChar w:fldCharType="begin"/>
      </w:r>
      <w:r>
        <w:rPr>
          <w:i/>
        </w:rPr>
        <w:instrText xml:space="preserve"> TOC \h \z \c "Diagram" </w:instrText>
      </w:r>
      <w:r>
        <w:rPr>
          <w:i/>
        </w:rPr>
        <w:fldChar w:fldCharType="separate"/>
      </w:r>
      <w:hyperlink w:anchor="_Toc1933165" w:history="1">
        <w:r w:rsidRPr="002F74E0">
          <w:rPr>
            <w:rStyle w:val="Hyperlink"/>
            <w:noProof/>
          </w:rPr>
          <w:t>Diagram 1- Network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F92C2B" w14:textId="2D87F6E0" w:rsidR="00356401" w:rsidRDefault="00356401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1933166" w:history="1">
        <w:r w:rsidRPr="002F74E0">
          <w:rPr>
            <w:rStyle w:val="Hyperlink"/>
            <w:noProof/>
          </w:rPr>
          <w:t>Diagram 2 –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01DBB" w14:textId="347EA963" w:rsidR="00356401" w:rsidRDefault="00356401">
      <w:pPr>
        <w:pStyle w:val="TableofFigur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t-EE"/>
        </w:rPr>
      </w:pPr>
      <w:hyperlink w:anchor="_Toc1933167" w:history="1">
        <w:r w:rsidRPr="002F74E0">
          <w:rPr>
            <w:rStyle w:val="Hyperlink"/>
            <w:noProof/>
          </w:rPr>
          <w:t>Diagram 3 - Main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708C70" w14:textId="26724AC8" w:rsidR="00A2583D" w:rsidRPr="00A2583D" w:rsidRDefault="00356401" w:rsidP="00A2583D">
      <w:pPr>
        <w:pStyle w:val="BodyText"/>
        <w:rPr>
          <w:i/>
        </w:rPr>
      </w:pPr>
      <w:r>
        <w:rPr>
          <w:i/>
        </w:rPr>
        <w:fldChar w:fldCharType="end"/>
      </w:r>
    </w:p>
    <w:p w14:paraId="6712619C" w14:textId="0AF06B36" w:rsidR="004F3BA9" w:rsidRPr="000061E8" w:rsidRDefault="004F3BA9" w:rsidP="000061E8">
      <w:pPr>
        <w:pStyle w:val="BodyText"/>
      </w:pPr>
    </w:p>
    <w:sectPr w:rsidR="004F3BA9" w:rsidRPr="000061E8" w:rsidSect="002D74A8">
      <w:footerReference w:type="default" r:id="rId15"/>
      <w:footnotePr>
        <w:numRestart w:val="eachPage"/>
      </w:footnotePr>
      <w:pgSz w:w="11907" w:h="16840" w:code="9"/>
      <w:pgMar w:top="1418" w:right="1701" w:bottom="1418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C2DD9" w14:textId="77777777" w:rsidR="007E3584" w:rsidRDefault="007E3584">
      <w:r>
        <w:separator/>
      </w:r>
    </w:p>
  </w:endnote>
  <w:endnote w:type="continuationSeparator" w:id="0">
    <w:p w14:paraId="1FCA2E3A" w14:textId="77777777" w:rsidR="007E3584" w:rsidRDefault="007E3584">
      <w:r>
        <w:continuationSeparator/>
      </w:r>
    </w:p>
  </w:endnote>
  <w:endnote w:type="continuationNotice" w:id="1">
    <w:p w14:paraId="2EA92E09" w14:textId="77777777" w:rsidR="007E3584" w:rsidRDefault="007E35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0D681" w14:textId="01063CEA" w:rsidR="00CC0C91" w:rsidRPr="00B82A53" w:rsidRDefault="00A46C99" w:rsidP="00B82A53">
    <w:pPr>
      <w:pStyle w:val="Footer"/>
      <w:ind w:right="360"/>
      <w:jc w:val="center"/>
    </w:pPr>
    <w:r>
      <w:t>Tartu</w:t>
    </w:r>
    <w:r w:rsidR="00CC0C91" w:rsidRPr="00B82A53">
      <w:rPr>
        <w:sz w:val="28"/>
        <w:szCs w:val="28"/>
      </w:rPr>
      <w:t xml:space="preserve"> </w:t>
    </w:r>
    <w:r w:rsidR="00CC0C91">
      <w:t>201</w:t>
    </w:r>
    <w:r>
      <w:t>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E6C38" w14:textId="01DF9729" w:rsidR="00CC0C91" w:rsidRDefault="00CC0C91" w:rsidP="005F37BD">
    <w:pPr>
      <w:pStyle w:val="Footer"/>
      <w:ind w:right="36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29F33" w14:textId="77777777" w:rsidR="007E3584" w:rsidRDefault="007E3584">
      <w:r>
        <w:separator/>
      </w:r>
    </w:p>
  </w:footnote>
  <w:footnote w:type="continuationSeparator" w:id="0">
    <w:p w14:paraId="73707232" w14:textId="77777777" w:rsidR="007E3584" w:rsidRDefault="007E3584">
      <w:r>
        <w:continuationSeparator/>
      </w:r>
    </w:p>
  </w:footnote>
  <w:footnote w:type="continuationNotice" w:id="1">
    <w:p w14:paraId="2EF6CF74" w14:textId="77777777" w:rsidR="007E3584" w:rsidRDefault="007E35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084736E"/>
    <w:multiLevelType w:val="multilevel"/>
    <w:tmpl w:val="3AA2D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235A1"/>
    <w:multiLevelType w:val="hybridMultilevel"/>
    <w:tmpl w:val="A210CB46"/>
    <w:lvl w:ilvl="0" w:tplc="EDEE4EE0">
      <w:start w:val="1"/>
      <w:numFmt w:val="decimal"/>
      <w:pStyle w:val="Listbibliogr"/>
      <w:lvlText w:val="[%1] 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36770"/>
    <w:multiLevelType w:val="hybridMultilevel"/>
    <w:tmpl w:val="FC561F1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A12A1"/>
    <w:multiLevelType w:val="multilevel"/>
    <w:tmpl w:val="B83EA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7A57981"/>
    <w:multiLevelType w:val="hybridMultilevel"/>
    <w:tmpl w:val="55F2B5D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2263D"/>
    <w:multiLevelType w:val="hybridMultilevel"/>
    <w:tmpl w:val="31F4C19A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C29"/>
    <w:multiLevelType w:val="multilevel"/>
    <w:tmpl w:val="D9AC5548"/>
    <w:lvl w:ilvl="0">
      <w:start w:val="1"/>
      <w:numFmt w:val="decimal"/>
      <w:pStyle w:val="Heading1"/>
      <w:suff w:val="space"/>
      <w:lvlText w:val="%1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F913006"/>
    <w:multiLevelType w:val="hybridMultilevel"/>
    <w:tmpl w:val="8968CD5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303E7"/>
    <w:multiLevelType w:val="multilevel"/>
    <w:tmpl w:val="3AA2D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33663C7"/>
    <w:multiLevelType w:val="hybridMultilevel"/>
    <w:tmpl w:val="2A80F3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0400D4"/>
    <w:multiLevelType w:val="hybridMultilevel"/>
    <w:tmpl w:val="C5E0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8719D"/>
    <w:multiLevelType w:val="hybridMultilevel"/>
    <w:tmpl w:val="0A769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"/>
  </w:num>
  <w:num w:numId="12">
    <w:abstractNumId w:val="10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8"/>
    </w:lvlOverride>
  </w:num>
  <w:num w:numId="15">
    <w:abstractNumId w:val="8"/>
  </w:num>
  <w:num w:numId="16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4"/>
  </w:num>
  <w:num w:numId="2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NotTrackFormatting/>
  <w:defaultTabStop w:val="720"/>
  <w:hyphenationZone w:val="425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31"/>
    <w:rsid w:val="00001A79"/>
    <w:rsid w:val="000061E8"/>
    <w:rsid w:val="00013F71"/>
    <w:rsid w:val="00015A52"/>
    <w:rsid w:val="0001641B"/>
    <w:rsid w:val="000168A4"/>
    <w:rsid w:val="00022FC4"/>
    <w:rsid w:val="00023B95"/>
    <w:rsid w:val="000241FA"/>
    <w:rsid w:val="00024ECB"/>
    <w:rsid w:val="00032391"/>
    <w:rsid w:val="00033DCD"/>
    <w:rsid w:val="00034202"/>
    <w:rsid w:val="00035FC5"/>
    <w:rsid w:val="00040BCE"/>
    <w:rsid w:val="00041028"/>
    <w:rsid w:val="0005164D"/>
    <w:rsid w:val="00053FB7"/>
    <w:rsid w:val="00056CD5"/>
    <w:rsid w:val="000602CF"/>
    <w:rsid w:val="00060340"/>
    <w:rsid w:val="00060C84"/>
    <w:rsid w:val="00061A4D"/>
    <w:rsid w:val="000650B0"/>
    <w:rsid w:val="00067080"/>
    <w:rsid w:val="00070AC6"/>
    <w:rsid w:val="00074B00"/>
    <w:rsid w:val="00081B8C"/>
    <w:rsid w:val="00084533"/>
    <w:rsid w:val="000957B5"/>
    <w:rsid w:val="000977F4"/>
    <w:rsid w:val="000A2D83"/>
    <w:rsid w:val="000A524F"/>
    <w:rsid w:val="000A5C8B"/>
    <w:rsid w:val="000A7367"/>
    <w:rsid w:val="000B0310"/>
    <w:rsid w:val="000B4EFD"/>
    <w:rsid w:val="000D0380"/>
    <w:rsid w:val="000D264C"/>
    <w:rsid w:val="000D3645"/>
    <w:rsid w:val="000D42D7"/>
    <w:rsid w:val="000D4EFE"/>
    <w:rsid w:val="000E600A"/>
    <w:rsid w:val="000F1992"/>
    <w:rsid w:val="001036C8"/>
    <w:rsid w:val="001120BE"/>
    <w:rsid w:val="00117ADC"/>
    <w:rsid w:val="00117D57"/>
    <w:rsid w:val="00125131"/>
    <w:rsid w:val="001309DB"/>
    <w:rsid w:val="001318E7"/>
    <w:rsid w:val="00132E52"/>
    <w:rsid w:val="001331A0"/>
    <w:rsid w:val="00133580"/>
    <w:rsid w:val="001346A1"/>
    <w:rsid w:val="0014329C"/>
    <w:rsid w:val="00150112"/>
    <w:rsid w:val="001509EB"/>
    <w:rsid w:val="00153B81"/>
    <w:rsid w:val="00154772"/>
    <w:rsid w:val="00156359"/>
    <w:rsid w:val="0016246C"/>
    <w:rsid w:val="00165D98"/>
    <w:rsid w:val="00167F2B"/>
    <w:rsid w:val="0017413B"/>
    <w:rsid w:val="00177AD7"/>
    <w:rsid w:val="00181CAC"/>
    <w:rsid w:val="00182D6A"/>
    <w:rsid w:val="001874AD"/>
    <w:rsid w:val="0019094C"/>
    <w:rsid w:val="0019591A"/>
    <w:rsid w:val="00197893"/>
    <w:rsid w:val="001A1440"/>
    <w:rsid w:val="001A1A1A"/>
    <w:rsid w:val="001A48F3"/>
    <w:rsid w:val="001A57F2"/>
    <w:rsid w:val="001A63EB"/>
    <w:rsid w:val="001A6E85"/>
    <w:rsid w:val="001A7E2C"/>
    <w:rsid w:val="001B4506"/>
    <w:rsid w:val="001B5AE7"/>
    <w:rsid w:val="001C029C"/>
    <w:rsid w:val="001D3BC2"/>
    <w:rsid w:val="001E5366"/>
    <w:rsid w:val="001F3DA2"/>
    <w:rsid w:val="001F4D75"/>
    <w:rsid w:val="001F6683"/>
    <w:rsid w:val="002026E3"/>
    <w:rsid w:val="00203EA2"/>
    <w:rsid w:val="00204894"/>
    <w:rsid w:val="002067A9"/>
    <w:rsid w:val="00206DA2"/>
    <w:rsid w:val="00207648"/>
    <w:rsid w:val="00214208"/>
    <w:rsid w:val="00220903"/>
    <w:rsid w:val="002217FC"/>
    <w:rsid w:val="00221E74"/>
    <w:rsid w:val="0023431D"/>
    <w:rsid w:val="00237F7E"/>
    <w:rsid w:val="0024159F"/>
    <w:rsid w:val="00241FEE"/>
    <w:rsid w:val="00245CF9"/>
    <w:rsid w:val="00246287"/>
    <w:rsid w:val="00246D9F"/>
    <w:rsid w:val="00246DF5"/>
    <w:rsid w:val="00247555"/>
    <w:rsid w:val="00251B6D"/>
    <w:rsid w:val="002521DC"/>
    <w:rsid w:val="0025544D"/>
    <w:rsid w:val="0026013D"/>
    <w:rsid w:val="00263129"/>
    <w:rsid w:val="0027139E"/>
    <w:rsid w:val="00280B6E"/>
    <w:rsid w:val="00284B63"/>
    <w:rsid w:val="00287B0C"/>
    <w:rsid w:val="00290339"/>
    <w:rsid w:val="002910F9"/>
    <w:rsid w:val="00291EA6"/>
    <w:rsid w:val="002968D2"/>
    <w:rsid w:val="002A14DB"/>
    <w:rsid w:val="002A61DB"/>
    <w:rsid w:val="002B55AC"/>
    <w:rsid w:val="002B714B"/>
    <w:rsid w:val="002B7EDE"/>
    <w:rsid w:val="002C05CB"/>
    <w:rsid w:val="002C0C7C"/>
    <w:rsid w:val="002C4622"/>
    <w:rsid w:val="002D3C66"/>
    <w:rsid w:val="002D43B0"/>
    <w:rsid w:val="002D523D"/>
    <w:rsid w:val="002D74A8"/>
    <w:rsid w:val="002F09F6"/>
    <w:rsid w:val="002F199E"/>
    <w:rsid w:val="002F2282"/>
    <w:rsid w:val="002F4EDF"/>
    <w:rsid w:val="002F5DDF"/>
    <w:rsid w:val="00303CCF"/>
    <w:rsid w:val="00307555"/>
    <w:rsid w:val="003078E8"/>
    <w:rsid w:val="003144FC"/>
    <w:rsid w:val="003155D0"/>
    <w:rsid w:val="003179CA"/>
    <w:rsid w:val="00321F35"/>
    <w:rsid w:val="00323267"/>
    <w:rsid w:val="00326D3D"/>
    <w:rsid w:val="003277BD"/>
    <w:rsid w:val="00332E0C"/>
    <w:rsid w:val="003330E0"/>
    <w:rsid w:val="00336E6B"/>
    <w:rsid w:val="0033779B"/>
    <w:rsid w:val="00340917"/>
    <w:rsid w:val="00344986"/>
    <w:rsid w:val="00347691"/>
    <w:rsid w:val="00347B89"/>
    <w:rsid w:val="00347EFF"/>
    <w:rsid w:val="00356401"/>
    <w:rsid w:val="003571D8"/>
    <w:rsid w:val="00357D78"/>
    <w:rsid w:val="00364562"/>
    <w:rsid w:val="00370BB9"/>
    <w:rsid w:val="00374CC6"/>
    <w:rsid w:val="0037515A"/>
    <w:rsid w:val="00376E46"/>
    <w:rsid w:val="003827EE"/>
    <w:rsid w:val="00383E5C"/>
    <w:rsid w:val="00386F5A"/>
    <w:rsid w:val="00387AD9"/>
    <w:rsid w:val="0039202C"/>
    <w:rsid w:val="003B01A5"/>
    <w:rsid w:val="003B28C1"/>
    <w:rsid w:val="003B49C0"/>
    <w:rsid w:val="003B7F8E"/>
    <w:rsid w:val="003C5C93"/>
    <w:rsid w:val="003C69E7"/>
    <w:rsid w:val="003C775C"/>
    <w:rsid w:val="003D206B"/>
    <w:rsid w:val="003E1930"/>
    <w:rsid w:val="003F2872"/>
    <w:rsid w:val="004022F7"/>
    <w:rsid w:val="0040635E"/>
    <w:rsid w:val="00406C2C"/>
    <w:rsid w:val="00407CA3"/>
    <w:rsid w:val="00416B8D"/>
    <w:rsid w:val="0042269F"/>
    <w:rsid w:val="00424974"/>
    <w:rsid w:val="00424CFF"/>
    <w:rsid w:val="00425524"/>
    <w:rsid w:val="004276D5"/>
    <w:rsid w:val="00430022"/>
    <w:rsid w:val="00433160"/>
    <w:rsid w:val="004351F0"/>
    <w:rsid w:val="00437D6A"/>
    <w:rsid w:val="004458F4"/>
    <w:rsid w:val="0044720D"/>
    <w:rsid w:val="00454755"/>
    <w:rsid w:val="00456521"/>
    <w:rsid w:val="00457177"/>
    <w:rsid w:val="004573C0"/>
    <w:rsid w:val="00460833"/>
    <w:rsid w:val="00465046"/>
    <w:rsid w:val="004653DB"/>
    <w:rsid w:val="00465620"/>
    <w:rsid w:val="00470E4A"/>
    <w:rsid w:val="004726CD"/>
    <w:rsid w:val="00475F00"/>
    <w:rsid w:val="00480A07"/>
    <w:rsid w:val="0048619D"/>
    <w:rsid w:val="004920B8"/>
    <w:rsid w:val="00492A9A"/>
    <w:rsid w:val="00495F91"/>
    <w:rsid w:val="00496065"/>
    <w:rsid w:val="004B0868"/>
    <w:rsid w:val="004B3AC9"/>
    <w:rsid w:val="004B4AC8"/>
    <w:rsid w:val="004B4E81"/>
    <w:rsid w:val="004B6CF6"/>
    <w:rsid w:val="004C3851"/>
    <w:rsid w:val="004C6506"/>
    <w:rsid w:val="004C6C1A"/>
    <w:rsid w:val="004C6FD6"/>
    <w:rsid w:val="004D1559"/>
    <w:rsid w:val="004D1BED"/>
    <w:rsid w:val="004D2639"/>
    <w:rsid w:val="004D3393"/>
    <w:rsid w:val="004D4AF4"/>
    <w:rsid w:val="004D6BAD"/>
    <w:rsid w:val="004D72B5"/>
    <w:rsid w:val="004E6E3C"/>
    <w:rsid w:val="004E6E93"/>
    <w:rsid w:val="004F05A9"/>
    <w:rsid w:val="004F3BA9"/>
    <w:rsid w:val="004F3C5E"/>
    <w:rsid w:val="004F5F89"/>
    <w:rsid w:val="0050195C"/>
    <w:rsid w:val="00501EA2"/>
    <w:rsid w:val="00502DB6"/>
    <w:rsid w:val="00511D41"/>
    <w:rsid w:val="005120C0"/>
    <w:rsid w:val="00514B0C"/>
    <w:rsid w:val="00516EC5"/>
    <w:rsid w:val="00521912"/>
    <w:rsid w:val="005221D6"/>
    <w:rsid w:val="0052361C"/>
    <w:rsid w:val="005238A1"/>
    <w:rsid w:val="0052601C"/>
    <w:rsid w:val="00526429"/>
    <w:rsid w:val="00533D0B"/>
    <w:rsid w:val="00540575"/>
    <w:rsid w:val="00540F52"/>
    <w:rsid w:val="00542352"/>
    <w:rsid w:val="00545EC1"/>
    <w:rsid w:val="00555AEB"/>
    <w:rsid w:val="005560A0"/>
    <w:rsid w:val="00557F0B"/>
    <w:rsid w:val="00560E2E"/>
    <w:rsid w:val="005635A0"/>
    <w:rsid w:val="00564C78"/>
    <w:rsid w:val="00566C08"/>
    <w:rsid w:val="00584DFB"/>
    <w:rsid w:val="00587D1C"/>
    <w:rsid w:val="00591E67"/>
    <w:rsid w:val="00596A9D"/>
    <w:rsid w:val="005A1E7D"/>
    <w:rsid w:val="005A2094"/>
    <w:rsid w:val="005A698A"/>
    <w:rsid w:val="005B32EC"/>
    <w:rsid w:val="005B58CB"/>
    <w:rsid w:val="005B7829"/>
    <w:rsid w:val="005C0EF8"/>
    <w:rsid w:val="005C3605"/>
    <w:rsid w:val="005C5ECE"/>
    <w:rsid w:val="005C71D0"/>
    <w:rsid w:val="005D1528"/>
    <w:rsid w:val="005D17EC"/>
    <w:rsid w:val="005D4161"/>
    <w:rsid w:val="005D70BC"/>
    <w:rsid w:val="005D74F3"/>
    <w:rsid w:val="005D7970"/>
    <w:rsid w:val="005D7D0D"/>
    <w:rsid w:val="005E33CA"/>
    <w:rsid w:val="005E3985"/>
    <w:rsid w:val="005F37BD"/>
    <w:rsid w:val="005F57C0"/>
    <w:rsid w:val="006068EC"/>
    <w:rsid w:val="006076C5"/>
    <w:rsid w:val="0061062F"/>
    <w:rsid w:val="00610C2E"/>
    <w:rsid w:val="00611285"/>
    <w:rsid w:val="00611962"/>
    <w:rsid w:val="006120FC"/>
    <w:rsid w:val="006157B8"/>
    <w:rsid w:val="00615D1C"/>
    <w:rsid w:val="006170B0"/>
    <w:rsid w:val="00626054"/>
    <w:rsid w:val="006329EE"/>
    <w:rsid w:val="00634753"/>
    <w:rsid w:val="00636016"/>
    <w:rsid w:val="0063656E"/>
    <w:rsid w:val="00646664"/>
    <w:rsid w:val="00653C07"/>
    <w:rsid w:val="0066431A"/>
    <w:rsid w:val="00664FE7"/>
    <w:rsid w:val="00674432"/>
    <w:rsid w:val="00680820"/>
    <w:rsid w:val="006812B6"/>
    <w:rsid w:val="00690EBB"/>
    <w:rsid w:val="00692B62"/>
    <w:rsid w:val="006A0FC5"/>
    <w:rsid w:val="006A316B"/>
    <w:rsid w:val="006A5EE7"/>
    <w:rsid w:val="006B1020"/>
    <w:rsid w:val="006B56CE"/>
    <w:rsid w:val="006C1427"/>
    <w:rsid w:val="006C1D23"/>
    <w:rsid w:val="006C3899"/>
    <w:rsid w:val="006C7CC5"/>
    <w:rsid w:val="006D0622"/>
    <w:rsid w:val="006D1CFE"/>
    <w:rsid w:val="006D31FD"/>
    <w:rsid w:val="006D457D"/>
    <w:rsid w:val="006D4E1A"/>
    <w:rsid w:val="006D769E"/>
    <w:rsid w:val="006E0C63"/>
    <w:rsid w:val="006E34BA"/>
    <w:rsid w:val="006E637F"/>
    <w:rsid w:val="006F0BF7"/>
    <w:rsid w:val="006F6055"/>
    <w:rsid w:val="0070454E"/>
    <w:rsid w:val="00706CB0"/>
    <w:rsid w:val="00712D46"/>
    <w:rsid w:val="007133E0"/>
    <w:rsid w:val="0071670D"/>
    <w:rsid w:val="0071714B"/>
    <w:rsid w:val="00727966"/>
    <w:rsid w:val="007317D1"/>
    <w:rsid w:val="00737444"/>
    <w:rsid w:val="0074434C"/>
    <w:rsid w:val="007446C7"/>
    <w:rsid w:val="00751BC5"/>
    <w:rsid w:val="00754899"/>
    <w:rsid w:val="0076342C"/>
    <w:rsid w:val="00763722"/>
    <w:rsid w:val="00765673"/>
    <w:rsid w:val="0076639E"/>
    <w:rsid w:val="00767C43"/>
    <w:rsid w:val="00776189"/>
    <w:rsid w:val="007827F4"/>
    <w:rsid w:val="00783B99"/>
    <w:rsid w:val="00785184"/>
    <w:rsid w:val="00793A52"/>
    <w:rsid w:val="0079445A"/>
    <w:rsid w:val="007A070C"/>
    <w:rsid w:val="007A704D"/>
    <w:rsid w:val="007A7236"/>
    <w:rsid w:val="007A7B49"/>
    <w:rsid w:val="007B2399"/>
    <w:rsid w:val="007B4BF5"/>
    <w:rsid w:val="007C3FF9"/>
    <w:rsid w:val="007D060A"/>
    <w:rsid w:val="007D40A4"/>
    <w:rsid w:val="007E00C9"/>
    <w:rsid w:val="007E0F8B"/>
    <w:rsid w:val="007E3584"/>
    <w:rsid w:val="007E6098"/>
    <w:rsid w:val="007E6243"/>
    <w:rsid w:val="007E6A49"/>
    <w:rsid w:val="007F0CA4"/>
    <w:rsid w:val="007F5026"/>
    <w:rsid w:val="008068C4"/>
    <w:rsid w:val="00806B3A"/>
    <w:rsid w:val="008071BD"/>
    <w:rsid w:val="00820532"/>
    <w:rsid w:val="00824655"/>
    <w:rsid w:val="00825ABB"/>
    <w:rsid w:val="0082627A"/>
    <w:rsid w:val="0083056E"/>
    <w:rsid w:val="0083195D"/>
    <w:rsid w:val="008353AF"/>
    <w:rsid w:val="00837823"/>
    <w:rsid w:val="00850912"/>
    <w:rsid w:val="00853E8D"/>
    <w:rsid w:val="00856603"/>
    <w:rsid w:val="00860051"/>
    <w:rsid w:val="008636A1"/>
    <w:rsid w:val="00886663"/>
    <w:rsid w:val="00887DF9"/>
    <w:rsid w:val="00897206"/>
    <w:rsid w:val="008A0580"/>
    <w:rsid w:val="008A3D1E"/>
    <w:rsid w:val="008A6503"/>
    <w:rsid w:val="008B7315"/>
    <w:rsid w:val="008C51BE"/>
    <w:rsid w:val="008C51C6"/>
    <w:rsid w:val="008D4812"/>
    <w:rsid w:val="008D63E3"/>
    <w:rsid w:val="008D6F90"/>
    <w:rsid w:val="008E1CAC"/>
    <w:rsid w:val="008E4015"/>
    <w:rsid w:val="008E6B53"/>
    <w:rsid w:val="008E7B8D"/>
    <w:rsid w:val="008F209C"/>
    <w:rsid w:val="008F2EB9"/>
    <w:rsid w:val="008F56F9"/>
    <w:rsid w:val="008F5A34"/>
    <w:rsid w:val="008F6DE6"/>
    <w:rsid w:val="00904584"/>
    <w:rsid w:val="00907A0E"/>
    <w:rsid w:val="0092108E"/>
    <w:rsid w:val="009223D0"/>
    <w:rsid w:val="00922B85"/>
    <w:rsid w:val="00926D1C"/>
    <w:rsid w:val="0093105E"/>
    <w:rsid w:val="00932EB0"/>
    <w:rsid w:val="00933B4A"/>
    <w:rsid w:val="00933C5B"/>
    <w:rsid w:val="009351D7"/>
    <w:rsid w:val="00935FA8"/>
    <w:rsid w:val="00936148"/>
    <w:rsid w:val="0093622F"/>
    <w:rsid w:val="00936B18"/>
    <w:rsid w:val="0094316E"/>
    <w:rsid w:val="00944914"/>
    <w:rsid w:val="009478F0"/>
    <w:rsid w:val="0095137A"/>
    <w:rsid w:val="00955720"/>
    <w:rsid w:val="00956198"/>
    <w:rsid w:val="009569D6"/>
    <w:rsid w:val="00965664"/>
    <w:rsid w:val="00967A22"/>
    <w:rsid w:val="009704C6"/>
    <w:rsid w:val="00974771"/>
    <w:rsid w:val="00980625"/>
    <w:rsid w:val="0098638B"/>
    <w:rsid w:val="00991752"/>
    <w:rsid w:val="00994334"/>
    <w:rsid w:val="009962CE"/>
    <w:rsid w:val="009B17D3"/>
    <w:rsid w:val="009B1917"/>
    <w:rsid w:val="009B2464"/>
    <w:rsid w:val="009B49AE"/>
    <w:rsid w:val="009B603F"/>
    <w:rsid w:val="009C2B46"/>
    <w:rsid w:val="009C3E1A"/>
    <w:rsid w:val="009E2203"/>
    <w:rsid w:val="009E6B2B"/>
    <w:rsid w:val="009F343D"/>
    <w:rsid w:val="009F4718"/>
    <w:rsid w:val="009F7772"/>
    <w:rsid w:val="00A000B0"/>
    <w:rsid w:val="00A00874"/>
    <w:rsid w:val="00A05CC2"/>
    <w:rsid w:val="00A06696"/>
    <w:rsid w:val="00A07D27"/>
    <w:rsid w:val="00A178DC"/>
    <w:rsid w:val="00A234CE"/>
    <w:rsid w:val="00A23C75"/>
    <w:rsid w:val="00A2583D"/>
    <w:rsid w:val="00A25A94"/>
    <w:rsid w:val="00A274A5"/>
    <w:rsid w:val="00A275BF"/>
    <w:rsid w:val="00A336E6"/>
    <w:rsid w:val="00A42A48"/>
    <w:rsid w:val="00A454D4"/>
    <w:rsid w:val="00A46C99"/>
    <w:rsid w:val="00A52B56"/>
    <w:rsid w:val="00A557C8"/>
    <w:rsid w:val="00A558EE"/>
    <w:rsid w:val="00A56BB3"/>
    <w:rsid w:val="00A56DB7"/>
    <w:rsid w:val="00A60D31"/>
    <w:rsid w:val="00A71483"/>
    <w:rsid w:val="00A71993"/>
    <w:rsid w:val="00A72DAD"/>
    <w:rsid w:val="00A73E71"/>
    <w:rsid w:val="00A7573A"/>
    <w:rsid w:val="00A760C6"/>
    <w:rsid w:val="00A862B2"/>
    <w:rsid w:val="00A904D4"/>
    <w:rsid w:val="00A90E72"/>
    <w:rsid w:val="00AA2077"/>
    <w:rsid w:val="00AB1A9B"/>
    <w:rsid w:val="00AB1D9D"/>
    <w:rsid w:val="00AB2143"/>
    <w:rsid w:val="00AB3283"/>
    <w:rsid w:val="00AB3ACD"/>
    <w:rsid w:val="00AB54FF"/>
    <w:rsid w:val="00AB55B8"/>
    <w:rsid w:val="00AB5F81"/>
    <w:rsid w:val="00AC07C4"/>
    <w:rsid w:val="00AC3352"/>
    <w:rsid w:val="00AC7BC6"/>
    <w:rsid w:val="00AD0367"/>
    <w:rsid w:val="00AD045D"/>
    <w:rsid w:val="00AD0803"/>
    <w:rsid w:val="00AD42E6"/>
    <w:rsid w:val="00AD6819"/>
    <w:rsid w:val="00AE30E5"/>
    <w:rsid w:val="00AE3811"/>
    <w:rsid w:val="00AE5961"/>
    <w:rsid w:val="00AE5FF9"/>
    <w:rsid w:val="00AF1C86"/>
    <w:rsid w:val="00AF4B1F"/>
    <w:rsid w:val="00AF524D"/>
    <w:rsid w:val="00AF59BE"/>
    <w:rsid w:val="00B0025F"/>
    <w:rsid w:val="00B00496"/>
    <w:rsid w:val="00B02ED4"/>
    <w:rsid w:val="00B10BC1"/>
    <w:rsid w:val="00B12F34"/>
    <w:rsid w:val="00B13BD8"/>
    <w:rsid w:val="00B21CEB"/>
    <w:rsid w:val="00B23616"/>
    <w:rsid w:val="00B2433E"/>
    <w:rsid w:val="00B24E4E"/>
    <w:rsid w:val="00B31C63"/>
    <w:rsid w:val="00B42572"/>
    <w:rsid w:val="00B42FD4"/>
    <w:rsid w:val="00B433D7"/>
    <w:rsid w:val="00B511A3"/>
    <w:rsid w:val="00B52870"/>
    <w:rsid w:val="00B55530"/>
    <w:rsid w:val="00B57F86"/>
    <w:rsid w:val="00B610D4"/>
    <w:rsid w:val="00B61F83"/>
    <w:rsid w:val="00B62B2F"/>
    <w:rsid w:val="00B64396"/>
    <w:rsid w:val="00B6508B"/>
    <w:rsid w:val="00B7033C"/>
    <w:rsid w:val="00B721AD"/>
    <w:rsid w:val="00B74CEC"/>
    <w:rsid w:val="00B75B28"/>
    <w:rsid w:val="00B812DB"/>
    <w:rsid w:val="00B820B4"/>
    <w:rsid w:val="00B8221D"/>
    <w:rsid w:val="00B82A53"/>
    <w:rsid w:val="00B8338D"/>
    <w:rsid w:val="00BA0A17"/>
    <w:rsid w:val="00BA2763"/>
    <w:rsid w:val="00BA27D6"/>
    <w:rsid w:val="00BA3024"/>
    <w:rsid w:val="00BA648E"/>
    <w:rsid w:val="00BA7C23"/>
    <w:rsid w:val="00BB00B1"/>
    <w:rsid w:val="00BB26B2"/>
    <w:rsid w:val="00BB6686"/>
    <w:rsid w:val="00BB7D26"/>
    <w:rsid w:val="00BB7D92"/>
    <w:rsid w:val="00BB7DE4"/>
    <w:rsid w:val="00BC1D64"/>
    <w:rsid w:val="00BC590E"/>
    <w:rsid w:val="00BD7026"/>
    <w:rsid w:val="00BE5B4C"/>
    <w:rsid w:val="00BE6E3C"/>
    <w:rsid w:val="00BE7E44"/>
    <w:rsid w:val="00BF00C4"/>
    <w:rsid w:val="00BF3B8E"/>
    <w:rsid w:val="00BF4A7F"/>
    <w:rsid w:val="00C06CDA"/>
    <w:rsid w:val="00C1078B"/>
    <w:rsid w:val="00C171E7"/>
    <w:rsid w:val="00C2128D"/>
    <w:rsid w:val="00C262CA"/>
    <w:rsid w:val="00C322F3"/>
    <w:rsid w:val="00C34AF0"/>
    <w:rsid w:val="00C42E06"/>
    <w:rsid w:val="00C4388D"/>
    <w:rsid w:val="00C46B36"/>
    <w:rsid w:val="00C47E83"/>
    <w:rsid w:val="00C65DFF"/>
    <w:rsid w:val="00C66DA8"/>
    <w:rsid w:val="00C7206D"/>
    <w:rsid w:val="00C77099"/>
    <w:rsid w:val="00C84468"/>
    <w:rsid w:val="00C84890"/>
    <w:rsid w:val="00C85EDE"/>
    <w:rsid w:val="00C876CC"/>
    <w:rsid w:val="00C90831"/>
    <w:rsid w:val="00C95519"/>
    <w:rsid w:val="00C963AC"/>
    <w:rsid w:val="00CA4B10"/>
    <w:rsid w:val="00CA7FE7"/>
    <w:rsid w:val="00CB068D"/>
    <w:rsid w:val="00CB1550"/>
    <w:rsid w:val="00CB1741"/>
    <w:rsid w:val="00CB4A80"/>
    <w:rsid w:val="00CC0C91"/>
    <w:rsid w:val="00CC5BA6"/>
    <w:rsid w:val="00CD26E7"/>
    <w:rsid w:val="00CD2D83"/>
    <w:rsid w:val="00CD627E"/>
    <w:rsid w:val="00CD6F2E"/>
    <w:rsid w:val="00CE714E"/>
    <w:rsid w:val="00CF01D6"/>
    <w:rsid w:val="00CF0E3B"/>
    <w:rsid w:val="00CF25FF"/>
    <w:rsid w:val="00CF5816"/>
    <w:rsid w:val="00D011D3"/>
    <w:rsid w:val="00D01C12"/>
    <w:rsid w:val="00D02272"/>
    <w:rsid w:val="00D240C7"/>
    <w:rsid w:val="00D31A1E"/>
    <w:rsid w:val="00D3539D"/>
    <w:rsid w:val="00D36BA8"/>
    <w:rsid w:val="00D4077A"/>
    <w:rsid w:val="00D40E98"/>
    <w:rsid w:val="00D66C1E"/>
    <w:rsid w:val="00D70038"/>
    <w:rsid w:val="00D71D91"/>
    <w:rsid w:val="00D72062"/>
    <w:rsid w:val="00D76429"/>
    <w:rsid w:val="00D76BA0"/>
    <w:rsid w:val="00D817FF"/>
    <w:rsid w:val="00D8257A"/>
    <w:rsid w:val="00D8445B"/>
    <w:rsid w:val="00D86E77"/>
    <w:rsid w:val="00D9458A"/>
    <w:rsid w:val="00D9619B"/>
    <w:rsid w:val="00DA6828"/>
    <w:rsid w:val="00DB0121"/>
    <w:rsid w:val="00DB04FF"/>
    <w:rsid w:val="00DB2DA2"/>
    <w:rsid w:val="00DC0908"/>
    <w:rsid w:val="00DC11BF"/>
    <w:rsid w:val="00DC14B9"/>
    <w:rsid w:val="00DC1BE1"/>
    <w:rsid w:val="00DC1BFA"/>
    <w:rsid w:val="00DC3B7D"/>
    <w:rsid w:val="00DC6D4D"/>
    <w:rsid w:val="00DD065D"/>
    <w:rsid w:val="00DD118F"/>
    <w:rsid w:val="00DD26F3"/>
    <w:rsid w:val="00DD29EB"/>
    <w:rsid w:val="00DD362C"/>
    <w:rsid w:val="00DE2B53"/>
    <w:rsid w:val="00DE4DB9"/>
    <w:rsid w:val="00DF09BB"/>
    <w:rsid w:val="00DF1147"/>
    <w:rsid w:val="00DF53FC"/>
    <w:rsid w:val="00E06B10"/>
    <w:rsid w:val="00E07BE6"/>
    <w:rsid w:val="00E11B5B"/>
    <w:rsid w:val="00E11CE7"/>
    <w:rsid w:val="00E16FCB"/>
    <w:rsid w:val="00E172BF"/>
    <w:rsid w:val="00E22A0B"/>
    <w:rsid w:val="00E236BA"/>
    <w:rsid w:val="00E23961"/>
    <w:rsid w:val="00E31EFE"/>
    <w:rsid w:val="00E33B4C"/>
    <w:rsid w:val="00E34519"/>
    <w:rsid w:val="00E36BF3"/>
    <w:rsid w:val="00E36DC8"/>
    <w:rsid w:val="00E40F6C"/>
    <w:rsid w:val="00E44803"/>
    <w:rsid w:val="00E47E61"/>
    <w:rsid w:val="00E527E7"/>
    <w:rsid w:val="00E52954"/>
    <w:rsid w:val="00E55C3D"/>
    <w:rsid w:val="00E577F5"/>
    <w:rsid w:val="00E609E4"/>
    <w:rsid w:val="00E67C47"/>
    <w:rsid w:val="00E80380"/>
    <w:rsid w:val="00E83551"/>
    <w:rsid w:val="00E875DF"/>
    <w:rsid w:val="00E94BCF"/>
    <w:rsid w:val="00EA050E"/>
    <w:rsid w:val="00EA0D0D"/>
    <w:rsid w:val="00EA1D83"/>
    <w:rsid w:val="00EB02C7"/>
    <w:rsid w:val="00EB4FBE"/>
    <w:rsid w:val="00EC1BB6"/>
    <w:rsid w:val="00EC2121"/>
    <w:rsid w:val="00EC22EC"/>
    <w:rsid w:val="00EC2DA5"/>
    <w:rsid w:val="00EC46B6"/>
    <w:rsid w:val="00ED0688"/>
    <w:rsid w:val="00ED1A1A"/>
    <w:rsid w:val="00ED7732"/>
    <w:rsid w:val="00EE1435"/>
    <w:rsid w:val="00EE5928"/>
    <w:rsid w:val="00EF0731"/>
    <w:rsid w:val="00EF7646"/>
    <w:rsid w:val="00F00C59"/>
    <w:rsid w:val="00F014C3"/>
    <w:rsid w:val="00F03ADB"/>
    <w:rsid w:val="00F04E18"/>
    <w:rsid w:val="00F1295F"/>
    <w:rsid w:val="00F12F91"/>
    <w:rsid w:val="00F14977"/>
    <w:rsid w:val="00F170B9"/>
    <w:rsid w:val="00F17E1B"/>
    <w:rsid w:val="00F210AE"/>
    <w:rsid w:val="00F279CB"/>
    <w:rsid w:val="00F30304"/>
    <w:rsid w:val="00F30FAF"/>
    <w:rsid w:val="00F32B60"/>
    <w:rsid w:val="00F34A7F"/>
    <w:rsid w:val="00F43E4B"/>
    <w:rsid w:val="00F608D4"/>
    <w:rsid w:val="00F617C9"/>
    <w:rsid w:val="00F655C1"/>
    <w:rsid w:val="00F6763D"/>
    <w:rsid w:val="00F74C58"/>
    <w:rsid w:val="00F826CC"/>
    <w:rsid w:val="00F860A5"/>
    <w:rsid w:val="00F93BA0"/>
    <w:rsid w:val="00F94782"/>
    <w:rsid w:val="00F95038"/>
    <w:rsid w:val="00F96B74"/>
    <w:rsid w:val="00FB666D"/>
    <w:rsid w:val="00FC3DE1"/>
    <w:rsid w:val="00FC4743"/>
    <w:rsid w:val="00FD370F"/>
    <w:rsid w:val="00FD53D0"/>
    <w:rsid w:val="00FD7512"/>
    <w:rsid w:val="00FE0B0D"/>
    <w:rsid w:val="00FE2280"/>
    <w:rsid w:val="00FE696D"/>
    <w:rsid w:val="00FE70D2"/>
    <w:rsid w:val="00FE74A8"/>
    <w:rsid w:val="00FF0A17"/>
    <w:rsid w:val="00FF2356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B07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3961"/>
    <w:rPr>
      <w:sz w:val="24"/>
      <w:szCs w:val="24"/>
      <w:lang w:eastAsia="en-US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ED0688"/>
    <w:pPr>
      <w:keepNext/>
      <w:pageBreakBefore/>
      <w:numPr>
        <w:numId w:val="2"/>
      </w:numPr>
      <w:spacing w:after="280"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ED0688"/>
    <w:pPr>
      <w:keepNext/>
      <w:numPr>
        <w:ilvl w:val="1"/>
        <w:numId w:val="2"/>
      </w:numPr>
      <w:spacing w:before="480" w:after="120" w:line="360" w:lineRule="auto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BodyText"/>
    <w:qFormat/>
    <w:rsid w:val="00347691"/>
    <w:pPr>
      <w:keepNext/>
      <w:numPr>
        <w:ilvl w:val="2"/>
        <w:numId w:val="2"/>
      </w:numPr>
      <w:spacing w:before="240" w:after="120" w:line="36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AF1C86"/>
    <w:pPr>
      <w:keepNext/>
      <w:numPr>
        <w:ilvl w:val="3"/>
        <w:numId w:val="2"/>
      </w:numPr>
      <w:spacing w:line="360" w:lineRule="auto"/>
      <w:jc w:val="center"/>
      <w:outlineLvl w:val="3"/>
    </w:pPr>
    <w:rPr>
      <w:b/>
      <w:szCs w:val="20"/>
      <w:lang w:val="en-GB"/>
    </w:rPr>
  </w:style>
  <w:style w:type="paragraph" w:styleId="Heading5">
    <w:name w:val="heading 5"/>
    <w:basedOn w:val="Normal"/>
    <w:next w:val="Normal"/>
    <w:qFormat/>
    <w:rsid w:val="00AF1C86"/>
    <w:pPr>
      <w:keepNext/>
      <w:numPr>
        <w:ilvl w:val="4"/>
        <w:numId w:val="2"/>
      </w:numPr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F1C86"/>
    <w:pPr>
      <w:keepNext/>
      <w:numPr>
        <w:ilvl w:val="5"/>
        <w:numId w:val="2"/>
      </w:numPr>
      <w:jc w:val="center"/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qFormat/>
    <w:rsid w:val="00DD118F"/>
    <w:pPr>
      <w:keepNext/>
      <w:numPr>
        <w:ilvl w:val="6"/>
        <w:numId w:val="2"/>
      </w:numPr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b/>
      <w:i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4388D"/>
    <w:pPr>
      <w:keepNext/>
      <w:keepLines/>
      <w:numPr>
        <w:ilvl w:val="8"/>
        <w:numId w:val="2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F4D75"/>
    <w:pPr>
      <w:spacing w:after="240" w:line="360" w:lineRule="auto"/>
      <w:jc w:val="both"/>
    </w:pPr>
  </w:style>
  <w:style w:type="character" w:customStyle="1" w:styleId="BodyTextChar">
    <w:name w:val="Body Text Char"/>
    <w:link w:val="BodyText"/>
    <w:rsid w:val="001F4D75"/>
    <w:rPr>
      <w:sz w:val="24"/>
      <w:szCs w:val="24"/>
      <w:lang w:eastAsia="en-US"/>
    </w:rPr>
  </w:style>
  <w:style w:type="character" w:customStyle="1" w:styleId="Heading9Char">
    <w:name w:val="Heading 9 Char"/>
    <w:link w:val="Heading9"/>
    <w:rsid w:val="00C4388D"/>
    <w:rPr>
      <w:rFonts w:ascii="Cambria" w:hAnsi="Cambria"/>
      <w:i/>
      <w:iCs/>
      <w:color w:val="272727"/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67A22"/>
    <w:rPr>
      <w:sz w:val="24"/>
      <w:szCs w:val="24"/>
      <w:lang w:eastAsia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B0868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EB4FBE"/>
    <w:pPr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EB4FBE"/>
    <w:pPr>
      <w:spacing w:line="360" w:lineRule="auto"/>
      <w:ind w:left="238"/>
    </w:pPr>
  </w:style>
  <w:style w:type="character" w:styleId="Hyperlink">
    <w:name w:val="Hyperlink"/>
    <w:uiPriority w:val="99"/>
    <w:rsid w:val="004B6CF6"/>
    <w:rPr>
      <w:color w:val="auto"/>
      <w:u w:val="none"/>
    </w:rPr>
  </w:style>
  <w:style w:type="paragraph" w:customStyle="1" w:styleId="Equation">
    <w:name w:val="Equation"/>
    <w:basedOn w:val="Normal"/>
    <w:qFormat/>
    <w:rsid w:val="004E6E93"/>
    <w:pPr>
      <w:tabs>
        <w:tab w:val="right" w:pos="8392"/>
      </w:tabs>
      <w:spacing w:after="120"/>
    </w:pPr>
  </w:style>
  <w:style w:type="paragraph" w:styleId="TOC3">
    <w:name w:val="toc 3"/>
    <w:basedOn w:val="Normal"/>
    <w:next w:val="Normal"/>
    <w:autoRedefine/>
    <w:uiPriority w:val="39"/>
    <w:rsid w:val="00EB4FBE"/>
    <w:pPr>
      <w:spacing w:line="360" w:lineRule="auto"/>
      <w:ind w:left="482"/>
    </w:pPr>
  </w:style>
  <w:style w:type="table" w:styleId="TableGrid">
    <w:name w:val="Table Grid"/>
    <w:basedOn w:val="TableNormal"/>
    <w:uiPriority w:val="59"/>
    <w:rsid w:val="00FE7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078E8"/>
    <w:pPr>
      <w:spacing w:before="120" w:after="120" w:line="276" w:lineRule="auto"/>
    </w:pPr>
    <w:rPr>
      <w:bCs/>
      <w:sz w:val="20"/>
      <w:szCs w:val="20"/>
    </w:rPr>
  </w:style>
  <w:style w:type="paragraph" w:customStyle="1" w:styleId="Tabel">
    <w:name w:val="Tabel"/>
    <w:basedOn w:val="BodyText"/>
    <w:rsid w:val="00C876CC"/>
    <w:pPr>
      <w:spacing w:after="0"/>
    </w:pPr>
  </w:style>
  <w:style w:type="paragraph" w:styleId="TableofAuthorities">
    <w:name w:val="table of authorities"/>
    <w:basedOn w:val="Normal"/>
    <w:next w:val="Normal"/>
    <w:semiHidden/>
    <w:rsid w:val="004F3C5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A275BF"/>
    <w:pPr>
      <w:spacing w:line="360" w:lineRule="auto"/>
    </w:pPr>
  </w:style>
  <w:style w:type="paragraph" w:styleId="TOAHeading">
    <w:name w:val="toa heading"/>
    <w:basedOn w:val="Normal"/>
    <w:next w:val="Normal"/>
    <w:semiHidden/>
    <w:rsid w:val="004F3C5E"/>
    <w:pPr>
      <w:spacing w:before="120" w:line="360" w:lineRule="auto"/>
    </w:pPr>
    <w:rPr>
      <w:rFonts w:cs="Arial"/>
      <w:b/>
      <w:bCs/>
    </w:rPr>
  </w:style>
  <w:style w:type="paragraph" w:styleId="ListNumber">
    <w:name w:val="List Number"/>
    <w:basedOn w:val="Normal"/>
    <w:rsid w:val="00727966"/>
    <w:pPr>
      <w:numPr>
        <w:numId w:val="1"/>
      </w:numPr>
      <w:spacing w:after="240" w:line="360" w:lineRule="auto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3056E"/>
  </w:style>
  <w:style w:type="paragraph" w:customStyle="1" w:styleId="Headingunnumber">
    <w:name w:val="Heading_unnumber"/>
    <w:basedOn w:val="Heading1"/>
    <w:next w:val="BodyText"/>
    <w:qFormat/>
    <w:rsid w:val="00433160"/>
    <w:pPr>
      <w:numPr>
        <w:numId w:val="0"/>
      </w:numPr>
    </w:pPr>
  </w:style>
  <w:style w:type="paragraph" w:styleId="ListBullet">
    <w:name w:val="List Bullet"/>
    <w:basedOn w:val="Normal"/>
    <w:unhideWhenUsed/>
    <w:rsid w:val="003277BD"/>
    <w:pPr>
      <w:numPr>
        <w:numId w:val="3"/>
      </w:numPr>
      <w:spacing w:after="240" w:line="360" w:lineRule="auto"/>
      <w:contextualSpacing/>
      <w:jc w:val="both"/>
    </w:pPr>
    <w:rPr>
      <w:rFonts w:eastAsia="Calibri"/>
      <w:szCs w:val="22"/>
    </w:rPr>
  </w:style>
  <w:style w:type="character" w:styleId="FootnoteReference">
    <w:name w:val="footnote reference"/>
    <w:uiPriority w:val="99"/>
    <w:semiHidden/>
    <w:unhideWhenUsed/>
    <w:rsid w:val="008D63E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560E2E"/>
    <w:pPr>
      <w:spacing w:before="120" w:line="276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560E2E"/>
    <w:rPr>
      <w:lang w:eastAsia="en-US"/>
    </w:rPr>
  </w:style>
  <w:style w:type="paragraph" w:customStyle="1" w:styleId="Tablehead">
    <w:name w:val="Table_head"/>
    <w:basedOn w:val="Normal"/>
    <w:qFormat/>
    <w:rsid w:val="00A274A5"/>
    <w:pPr>
      <w:spacing w:before="60" w:after="60" w:line="276" w:lineRule="auto"/>
    </w:pPr>
    <w:rPr>
      <w:b/>
      <w:sz w:val="22"/>
    </w:rPr>
  </w:style>
  <w:style w:type="paragraph" w:customStyle="1" w:styleId="Tabletext">
    <w:name w:val="Table_text"/>
    <w:basedOn w:val="Normal"/>
    <w:qFormat/>
    <w:rsid w:val="00E44803"/>
    <w:pPr>
      <w:spacing w:before="60" w:after="60" w:line="276" w:lineRule="auto"/>
    </w:pPr>
    <w:rPr>
      <w:sz w:val="22"/>
    </w:rPr>
  </w:style>
  <w:style w:type="paragraph" w:customStyle="1" w:styleId="Listbibliogr">
    <w:name w:val="List_bibliogr"/>
    <w:basedOn w:val="Tabletext"/>
    <w:qFormat/>
    <w:rsid w:val="009E6B2B"/>
    <w:pPr>
      <w:numPr>
        <w:numId w:val="4"/>
      </w:numPr>
      <w:spacing w:before="40" w:after="40"/>
    </w:pPr>
    <w:rPr>
      <w:noProof/>
      <w:sz w:val="24"/>
      <w:lang w:val="en-GB"/>
    </w:rPr>
  </w:style>
  <w:style w:type="paragraph" w:styleId="ListParagraph">
    <w:name w:val="List Paragraph"/>
    <w:basedOn w:val="Normal"/>
    <w:uiPriority w:val="34"/>
    <w:qFormat/>
    <w:rsid w:val="002209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Figure">
    <w:name w:val="Figure"/>
    <w:basedOn w:val="Normal"/>
    <w:qFormat/>
    <w:rsid w:val="005D70BC"/>
    <w:pPr>
      <w:framePr w:hSpace="510" w:wrap="notBeside" w:vAnchor="text" w:hAnchor="margin" w:xAlign="center" w:y="1"/>
      <w:spacing w:after="120" w:line="276" w:lineRule="auto"/>
    </w:pPr>
    <w:rPr>
      <w:rFonts w:eastAsiaTheme="minorHAnsi" w:cstheme="minorBidi"/>
      <w:sz w:val="22"/>
      <w:szCs w:val="22"/>
    </w:rPr>
  </w:style>
  <w:style w:type="paragraph" w:styleId="CommentText">
    <w:name w:val="annotation text"/>
    <w:basedOn w:val="Normal"/>
    <w:link w:val="CommentTextChar"/>
    <w:semiHidden/>
    <w:unhideWhenUsed/>
    <w:rsid w:val="009962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62C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2CE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2CE"/>
    <w:rPr>
      <w:rFonts w:asciiTheme="minorHAnsi" w:eastAsiaTheme="minorHAnsi" w:hAnsiTheme="minorHAnsi" w:cstheme="minorBidi"/>
      <w:b/>
      <w:bCs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A57F2"/>
    <w:rPr>
      <w:sz w:val="16"/>
      <w:szCs w:val="16"/>
    </w:rPr>
  </w:style>
  <w:style w:type="paragraph" w:customStyle="1" w:styleId="Default">
    <w:name w:val="Default"/>
    <w:rsid w:val="000977F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  <w:style w:type="paragraph" w:customStyle="1" w:styleId="Body">
    <w:name w:val="Body"/>
    <w:basedOn w:val="Normal"/>
    <w:qFormat/>
    <w:rsid w:val="00BE7E44"/>
    <w:pPr>
      <w:spacing w:after="240" w:line="360" w:lineRule="auto"/>
      <w:contextualSpacing/>
    </w:pPr>
  </w:style>
  <w:style w:type="paragraph" w:styleId="EndnoteText">
    <w:name w:val="endnote text"/>
    <w:basedOn w:val="Normal"/>
    <w:link w:val="EndnoteTextChar"/>
    <w:semiHidden/>
    <w:unhideWhenUsed/>
    <w:rsid w:val="00DC6D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C6D4D"/>
    <w:rPr>
      <w:lang w:eastAsia="en-US"/>
    </w:rPr>
  </w:style>
  <w:style w:type="character" w:styleId="EndnoteReference">
    <w:name w:val="endnote reference"/>
    <w:basedOn w:val="DefaultParagraphFont"/>
    <w:semiHidden/>
    <w:unhideWhenUsed/>
    <w:rsid w:val="00DC6D4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078E8"/>
    <w:rPr>
      <w:b/>
      <w:bCs/>
      <w:kern w:val="32"/>
      <w:sz w:val="32"/>
      <w:szCs w:val="32"/>
      <w:lang w:eastAsia="en-US"/>
    </w:rPr>
  </w:style>
  <w:style w:type="paragraph" w:customStyle="1" w:styleId="Headingtitle">
    <w:name w:val="Heading_title"/>
    <w:basedOn w:val="Normal"/>
    <w:next w:val="Normal"/>
    <w:rsid w:val="007317D1"/>
    <w:pPr>
      <w:jc w:val="center"/>
    </w:pPr>
    <w:rPr>
      <w:b/>
      <w:bCs/>
      <w:sz w:val="48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24655"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t-EE"/>
    </w:rPr>
  </w:style>
  <w:style w:type="character" w:styleId="PlaceholderText">
    <w:name w:val="Placeholder Text"/>
    <w:basedOn w:val="DefaultParagraphFont"/>
    <w:uiPriority w:val="99"/>
    <w:semiHidden/>
    <w:rsid w:val="00CD26E7"/>
    <w:rPr>
      <w:color w:val="808080"/>
    </w:rPr>
  </w:style>
  <w:style w:type="paragraph" w:styleId="Revision">
    <w:name w:val="Revision"/>
    <w:hidden/>
    <w:uiPriority w:val="99"/>
    <w:semiHidden/>
    <w:rsid w:val="00CB1550"/>
    <w:rPr>
      <w:sz w:val="24"/>
      <w:szCs w:val="24"/>
      <w:lang w:eastAsia="en-US"/>
    </w:rPr>
  </w:style>
  <w:style w:type="table" w:styleId="GridTable1Light">
    <w:name w:val="Grid Table 1 Light"/>
    <w:basedOn w:val="TableNormal"/>
    <w:uiPriority w:val="46"/>
    <w:rsid w:val="004960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926D1C"/>
    <w:pPr>
      <w:suppressAutoHyphens/>
      <w:autoSpaceDN w:val="0"/>
    </w:pPr>
    <w:rPr>
      <w:rFonts w:ascii="Liberation Serif" w:eastAsia="Noto Sans CJK SC Regular" w:hAnsi="Liberation Serif" w:cs="Lohit Devanagari"/>
      <w:kern w:val="3"/>
      <w:sz w:val="24"/>
      <w:szCs w:val="24"/>
      <w:lang w:val="en-US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07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127.0.0.1:5080/swagger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27.0.0.1:5080/swagger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llar.DESKTOP-G38AT9K\AppData\Local\Packages\Microsoft.SkypeApp_kzf8qxf38zg5c\LocalState\Downloads\Uliopilaste_kirjalike_toode_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Ame</b:Tag>
    <b:SourceType>InternetSite</b:SourceType>
    <b:Guid>{3DEC9C6F-52CD-480E-964E-F4B93B2B3ED9}</b:Guid>
    <b:Author>
      <b:Author>
        <b:Corporate>Riigi Infosüsteemi Amet</b:Corporate>
      </b:Author>
    </b:Author>
    <b:URL>https://e-gov.github.io/TARA-Doku/</b:URL>
    <b:Title>Autentimisteenus TARA</b:Title>
    <b:RefOrder>3</b:RefOrder>
  </b:Source>
  <b:Source>
    <b:Tag>Rii</b:Tag>
    <b:SourceType>InternetSite</b:SourceType>
    <b:Guid>{93BDB4CE-567A-48CC-A9E3-25A27D835866}</b:Guid>
    <b:Author>
      <b:Author>
        <b:Corporate>Riigi Infosüsteemi Amet</b:Corporate>
      </b:Author>
    </b:Author>
    <b:Title>DigiDoc4j</b:Title>
    <b:URL>https://github.com/open-eid/digidoc4j</b:URL>
    <b:RefOrder>4</b:RefOrder>
  </b:Source>
  <b:Source>
    <b:Tag>Rii1</b:Tag>
    <b:SourceType>InternetSite</b:SourceType>
    <b:Guid>{24CAD7DD-D529-4BB8-9A91-CD4B2374D0BD}</b:Guid>
    <b:Author>
      <b:Author>
        <b:Corporate>Riigi Infosüsteemi Amet</b:Corporate>
      </b:Author>
    </b:Author>
    <b:Title>SiVa - Validation Service</b:Title>
    <b:URL>http://open-eid.github.io/SiVa/</b:URL>
    <b:RefOrder>5</b:RefOrder>
  </b:Source>
  <b:Source>
    <b:Tag>Doc</b:Tag>
    <b:SourceType>InternetSite</b:SourceType>
    <b:Guid>{436664E2-8A43-4508-90CE-5A9CD8A346F8}</b:Guid>
    <b:Author>
      <b:Author>
        <b:Corporate>Docker</b:Corporate>
      </b:Author>
    </b:Author>
    <b:Title>Swarm mode overview</b:Title>
    <b:URL>https://docs.docker.com/engine/swarm/</b:URL>
    <b:RefOrder>6</b:RefOrder>
  </b:Source>
  <b:Source>
    <b:Tag>Red</b:Tag>
    <b:SourceType>InternetSite</b:SourceType>
    <b:Guid>{D5CE5340-2A93-4E8C-8DA3-FB88C2E9CE7F}</b:Guid>
    <b:Author>
      <b:Author>
        <b:Corporate>Redislabs</b:Corporate>
      </b:Author>
    </b:Author>
    <b:Title>Redis</b:Title>
    <b:URL>https://redis.io/</b:URL>
    <b:RefOrder>7</b:RefOrder>
  </b:Source>
  <b:Source>
    <b:Tag>Aut</b:Tag>
    <b:SourceType>InternetSite</b:SourceType>
    <b:Guid>{937F6DEE-0FB8-4C23-A562-405BB2D8C4D0}</b:Guid>
    <b:Author>
      <b:Author>
        <b:Corporate>Auth0</b:Corporate>
      </b:Author>
    </b:Author>
    <b:URL>https://jwt.io/</b:URL>
    <b:RefOrder>2</b:RefOrder>
  </b:Source>
  <b:Source>
    <b:Tag>Ama</b:Tag>
    <b:SourceType>InternetSite</b:SourceType>
    <b:Guid>{E9C972C3-79B9-40D5-8463-C6CF20B1A4E4}</b:Guid>
    <b:Author>
      <b:Author>
        <b:Corporate>Amazon</b:Corporate>
      </b:Author>
    </b:Author>
    <b:Title>AWS</b:Title>
    <b:URL>https://aws.amazon.com/</b:URL>
    <b:RefOrder>1</b:RefOrder>
  </b:Source>
  <b:Source>
    <b:Tag>Piv</b:Tag>
    <b:SourceType>InternetSite</b:SourceType>
    <b:Guid>{773373E7-4CF8-4C75-B2BC-55DABD6CB321}</b:Guid>
    <b:Author>
      <b:Author>
        <b:Corporate>Pivotal</b:Corporate>
      </b:Author>
    </b:Author>
    <b:Title>RabbitMQ</b:Title>
    <b:URL>https://www.rabbitmq.com/</b:URL>
    <b:RefOrder>8</b:RefOrder>
  </b:Source>
  <b:Source>
    <b:Tag>Pos</b:Tag>
    <b:SourceType>InternetSite</b:SourceType>
    <b:Guid>{54A10109-4B66-4725-8E8C-8FE7C26515EB}</b:Guid>
    <b:Author>
      <b:Author>
        <b:Corporate>PostgreSQL</b:Corporate>
      </b:Author>
    </b:Author>
    <b:URL>https://www.postgresql.org/</b:URL>
    <b:RefOrder>9</b:RefOrder>
  </b:Source>
  <b:Source>
    <b:Tag>Ngi</b:Tag>
    <b:SourceType>InternetSite</b:SourceType>
    <b:Guid>{486B0FAD-2D98-4498-9B64-42452CFD0789}</b:Guid>
    <b:Author>
      <b:Author>
        <b:Corporate>Nginx</b:Corporate>
      </b:Author>
    </b:Author>
    <b:Title>Nginx</b:Title>
    <b:URL>https://www.nginx.com/</b:URL>
    <b:RefOrder>10</b:RefOrder>
  </b:Source>
  <b:Source>
    <b:Tag>Fac</b:Tag>
    <b:SourceType>InternetSite</b:SourceType>
    <b:Guid>{1EEAED87-D5B3-4623-AA58-FCC8791BC32A}</b:Guid>
    <b:Author>
      <b:Author>
        <b:Corporate>Facebook Open Source</b:Corporate>
      </b:Author>
    </b:Author>
    <b:Title>React.js</b:Title>
    <b:URL>https://reactjs.org/</b:URL>
    <b:RefOrder>11</b:RefOrder>
  </b:Source>
  <b:Source>
    <b:Tag>Jen</b:Tag>
    <b:SourceType>InternetSite</b:SourceType>
    <b:Guid>{92A63F49-1161-43B6-85C0-A6A80232822A}</b:Guid>
    <b:Author>
      <b:Author>
        <b:Corporate>Jenkins</b:Corporate>
      </b:Author>
    </b:Author>
    <b:Title>Jenkins</b:Title>
    <b:URL>https://jenkins.io/</b:URL>
    <b:RefOrder>12</b:RefOrder>
  </b:Source>
</b:Sources>
</file>

<file path=customXml/itemProps1.xml><?xml version="1.0" encoding="utf-8"?>
<ds:datastoreItem xmlns:ds="http://schemas.openxmlformats.org/officeDocument/2006/customXml" ds:itemID="{FC4AD1D2-BC06-4A19-8468-6D847159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Uliopilaste_kirjalike_toode_mall.dotx</Template>
  <TotalTime>0</TotalTime>
  <Pages>12</Pages>
  <Words>1123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7626</CharactersWithSpaces>
  <SharedDoc>false</SharedDoc>
  <HLinks>
    <vt:vector size="42" baseType="variant">
      <vt:variant>
        <vt:i4>1245233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_Toc437856796</vt:lpwstr>
      </vt:variant>
      <vt:variant>
        <vt:i4>1245233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_Toc437856795</vt:lpwstr>
      </vt:variant>
      <vt:variant>
        <vt:i4>1245233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_Toc437856794</vt:lpwstr>
      </vt:variant>
      <vt:variant>
        <vt:i4>1245233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_Toc437856793</vt:lpwstr>
      </vt:variant>
      <vt:variant>
        <vt:i4>1245233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_Toc437856792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_Toc437856791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_Toc437856790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2019-02-24T18:39:00Z</dcterms:created>
  <dcterms:modified xsi:type="dcterms:W3CDTF">2019-02-24T18:39:00Z</dcterms:modified>
</cp:coreProperties>
</file>